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D2CC" w14:textId="47BD12E1" w:rsidR="00F41BEE" w:rsidRPr="001A514C" w:rsidRDefault="00C257DA" w:rsidP="002C41AC">
      <w:pPr>
        <w:pStyle w:val="Title"/>
        <w:rPr>
          <w:sz w:val="64"/>
          <w:szCs w:val="64"/>
        </w:rPr>
      </w:pPr>
      <w:r w:rsidRPr="001A514C">
        <w:rPr>
          <w:szCs w:val="66"/>
        </w:rPr>
        <w:t>Samuel</w:t>
      </w:r>
      <w:r w:rsidRPr="001A514C">
        <w:rPr>
          <w:sz w:val="64"/>
          <w:szCs w:val="64"/>
        </w:rPr>
        <w:t xml:space="preserve"> M. Factor</w:t>
      </w:r>
    </w:p>
    <w:p w14:paraId="5C55D53D" w14:textId="31FB4E67" w:rsidR="00EA4B96" w:rsidRPr="000D5360" w:rsidRDefault="002C7AE6" w:rsidP="00937ED6">
      <w:pPr>
        <w:pStyle w:val="Subtitle"/>
        <w:spacing w:before="0" w:after="120"/>
        <w:rPr>
          <w:sz w:val="32"/>
          <w:szCs w:val="24"/>
        </w:rPr>
      </w:pPr>
      <w:r w:rsidRPr="000D5360">
        <w:rPr>
          <w:sz w:val="32"/>
          <w:szCs w:val="24"/>
        </w:rPr>
        <w:t>Postdoctoral research</w:t>
      </w:r>
      <w:r w:rsidR="00F41BEE" w:rsidRPr="000D5360">
        <w:rPr>
          <w:sz w:val="32"/>
          <w:szCs w:val="24"/>
        </w:rPr>
        <w:t xml:space="preserve"> </w:t>
      </w:r>
      <w:r w:rsidRPr="000D5360">
        <w:rPr>
          <w:sz w:val="32"/>
          <w:szCs w:val="24"/>
        </w:rPr>
        <w:t>fellow</w:t>
      </w:r>
    </w:p>
    <w:tbl>
      <w:tblPr>
        <w:tblStyle w:val="TableGrid"/>
        <w:tblW w:w="9522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4"/>
        <w:gridCol w:w="1746"/>
        <w:gridCol w:w="2142"/>
        <w:gridCol w:w="3060"/>
      </w:tblGrid>
      <w:tr w:rsidR="001A3837" w:rsidRPr="00C257DA" w14:paraId="56FC16C8" w14:textId="31473964" w:rsidTr="001A3837">
        <w:trPr>
          <w:trHeight w:val="181"/>
        </w:trPr>
        <w:tc>
          <w:tcPr>
            <w:tcW w:w="2574" w:type="dxa"/>
          </w:tcPr>
          <w:p w14:paraId="26965585" w14:textId="38ADBCCB" w:rsidR="000C31DE" w:rsidRPr="00323931" w:rsidRDefault="00406C7B" w:rsidP="00792585">
            <w:pPr>
              <w:pStyle w:val="ListBullet"/>
              <w:numPr>
                <w:ilvl w:val="0"/>
                <w:numId w:val="0"/>
              </w:numPr>
              <w:spacing w:before="20" w:after="0"/>
              <w:rPr>
                <w:rStyle w:val="Emphasis"/>
                <w:rFonts w:cstheme="minorHAnsi"/>
                <w:i w:val="0"/>
                <w:iCs w:val="0"/>
              </w:rPr>
            </w:pPr>
            <w:r w:rsidRPr="002C7AE6">
              <w:rPr>
                <w:rFonts w:ascii="FONT AWESOME 6 FREE SOLID" w:hAnsi="FONT AWESOME 6 FREE SOLID" w:cs="Font Awesome 6 Free Regular"/>
                <w:b/>
                <w:bCs/>
                <w:szCs w:val="20"/>
              </w:rPr>
              <w:t>✉</w:t>
            </w:r>
            <w:r>
              <w:rPr>
                <w:rFonts w:ascii="Font Awesome 6 Free Regular" w:hAnsi="Font Awesome 6 Free Regular" w:cs="Font Awesome 6 Free Regular"/>
                <w:szCs w:val="20"/>
              </w:rPr>
              <w:t xml:space="preserve"> </w:t>
            </w:r>
            <w:hyperlink r:id="rId11" w:history="1">
              <w:r w:rsidR="00FD1C94" w:rsidRPr="00533D3E">
                <w:rPr>
                  <w:rStyle w:val="Hyperlink"/>
                </w:rPr>
                <w:t>smfactor0@gmail.com</w:t>
              </w:r>
            </w:hyperlink>
          </w:p>
        </w:tc>
        <w:tc>
          <w:tcPr>
            <w:tcW w:w="1746" w:type="dxa"/>
          </w:tcPr>
          <w:p w14:paraId="24B63253" w14:textId="22CC61B4" w:rsidR="000C31DE" w:rsidRPr="00C257DA" w:rsidRDefault="00406C7B" w:rsidP="00792585">
            <w:pPr>
              <w:pStyle w:val="ListBullet"/>
              <w:numPr>
                <w:ilvl w:val="0"/>
                <w:numId w:val="0"/>
              </w:numPr>
              <w:spacing w:before="20" w:after="0"/>
            </w:pPr>
            <w:r w:rsidRPr="00C257DA">
              <w:rPr>
                <w:rStyle w:val="Emphasis"/>
                <w:rFonts w:ascii="FONT AWESOME 6 FREE SOLID" w:hAnsi="FONT AWESOME 6 FREE SOLID"/>
                <w:bCs/>
                <w:i w:val="0"/>
                <w:iCs w:val="0"/>
              </w:rPr>
              <w:t>🕻</w:t>
            </w:r>
            <w:r w:rsidRPr="009F515D">
              <w:t xml:space="preserve"> </w:t>
            </w:r>
            <w:r>
              <w:t>608-</w:t>
            </w:r>
            <w:r w:rsidRPr="00C257DA">
              <w:t>852</w:t>
            </w:r>
            <w:r>
              <w:t>-5853</w:t>
            </w:r>
          </w:p>
        </w:tc>
        <w:tc>
          <w:tcPr>
            <w:tcW w:w="2142" w:type="dxa"/>
          </w:tcPr>
          <w:p w14:paraId="7CB56BF8" w14:textId="6C20B454" w:rsidR="000C31DE" w:rsidRPr="00C257DA" w:rsidRDefault="005D56F3" w:rsidP="00792585">
            <w:pPr>
              <w:pStyle w:val="ListBullet"/>
              <w:numPr>
                <w:ilvl w:val="0"/>
                <w:numId w:val="0"/>
              </w:numPr>
              <w:spacing w:before="20" w:after="0"/>
            </w:pPr>
            <w:r w:rsidRPr="005D56F3">
              <w:rPr>
                <w:rStyle w:val="Emphasis"/>
                <w:rFonts w:ascii="FONT AWESOME 6 FREE SOLID" w:hAnsi="FONT AWESOME 6 FREE SOLID" w:cs="Apple Color Emoji"/>
                <w:bCs/>
                <w:i w:val="0"/>
                <w:iCs w:val="0"/>
                <w:sz w:val="2"/>
                <w:szCs w:val="2"/>
              </w:rPr>
              <w:t xml:space="preserve"> </w:t>
            </w:r>
            <w:r w:rsidR="00406C7B" w:rsidRPr="00C257DA">
              <w:rPr>
                <w:rStyle w:val="Emphasis"/>
                <w:rFonts w:ascii="FONT AWESOME 6 FREE SOLID" w:hAnsi="FONT AWESOME 6 FREE SOLID" w:cs="Apple Color Emoji"/>
                <w:bCs/>
                <w:i w:val="0"/>
                <w:iCs w:val="0"/>
              </w:rPr>
              <w:t>🌐</w:t>
            </w:r>
            <w:r w:rsidR="00406C7B" w:rsidRPr="009F515D">
              <w:t xml:space="preserve"> </w:t>
            </w:r>
            <w:hyperlink r:id="rId12" w:history="1">
              <w:r w:rsidR="00406C7B" w:rsidRPr="00642662">
                <w:rPr>
                  <w:rStyle w:val="Hyperlink"/>
                </w:rPr>
                <w:t>smfactor.github.io</w:t>
              </w:r>
            </w:hyperlink>
          </w:p>
        </w:tc>
        <w:tc>
          <w:tcPr>
            <w:tcW w:w="3060" w:type="dxa"/>
          </w:tcPr>
          <w:p w14:paraId="1471784A" w14:textId="7A68F0DD" w:rsidR="00255E29" w:rsidRPr="00255E29" w:rsidRDefault="00FA3D1E" w:rsidP="00792585">
            <w:pPr>
              <w:pStyle w:val="ListBullet"/>
              <w:numPr>
                <w:ilvl w:val="0"/>
                <w:numId w:val="0"/>
              </w:numPr>
              <w:spacing w:before="20" w:after="0"/>
              <w:rPr>
                <w:rFonts w:cstheme="minorHAnsi"/>
              </w:rPr>
            </w:pPr>
            <w:r w:rsidRPr="00323931">
              <w:rPr>
                <w:rStyle w:val="Emphasis"/>
                <w:rFonts w:ascii="FONT AWESOME 6 FREE SOLID" w:hAnsi="FONT AWESOME 6 FREE SOLID" w:cs="Apple Color Emoji"/>
                <w:b/>
                <w:bCs/>
                <w:i w:val="0"/>
                <w:iCs w:val="0"/>
              </w:rPr>
              <w:t>📍</w:t>
            </w:r>
            <w:r>
              <w:rPr>
                <w:rStyle w:val="Emphasis"/>
                <w:rFonts w:ascii="FONT AWESOME 6 FREE SOLID" w:hAnsi="FONT AWESOME 6 FREE SOLID" w:cs="Apple Color Emoji"/>
                <w:b/>
                <w:bCs/>
                <w:i w:val="0"/>
                <w:iCs w:val="0"/>
              </w:rPr>
              <w:t xml:space="preserve"> </w:t>
            </w:r>
            <w:r>
              <w:rPr>
                <w:rStyle w:val="Emphasis"/>
                <w:rFonts w:cstheme="minorHAnsi"/>
                <w:i w:val="0"/>
                <w:iCs w:val="0"/>
              </w:rPr>
              <w:t xml:space="preserve">Austin, TX, </w:t>
            </w:r>
            <w:r w:rsidR="00B30374">
              <w:rPr>
                <w:rStyle w:val="Emphasis"/>
                <w:rFonts w:cstheme="minorHAnsi"/>
                <w:i w:val="0"/>
                <w:iCs w:val="0"/>
              </w:rPr>
              <w:t xml:space="preserve">Willing to </w:t>
            </w:r>
            <w:r w:rsidR="005F123A">
              <w:rPr>
                <w:rStyle w:val="Emphasis"/>
                <w:rFonts w:cstheme="minorHAnsi"/>
                <w:i w:val="0"/>
                <w:iCs w:val="0"/>
              </w:rPr>
              <w:t>r</w:t>
            </w:r>
            <w:r w:rsidRPr="00323931">
              <w:rPr>
                <w:rStyle w:val="Emphasis"/>
                <w:rFonts w:cstheme="minorHAnsi"/>
                <w:i w:val="0"/>
                <w:iCs w:val="0"/>
              </w:rPr>
              <w:t>elocat</w:t>
            </w:r>
            <w:r w:rsidR="00B30374">
              <w:rPr>
                <w:rStyle w:val="Emphasis"/>
                <w:rFonts w:cstheme="minorHAnsi"/>
                <w:i w:val="0"/>
                <w:iCs w:val="0"/>
              </w:rPr>
              <w:t>e</w:t>
            </w:r>
          </w:p>
        </w:tc>
      </w:tr>
    </w:tbl>
    <w:p w14:paraId="45057319" w14:textId="242A4D6F" w:rsidR="00F41BEE" w:rsidRDefault="00004137" w:rsidP="00927B7D">
      <w:pPr>
        <w:pStyle w:val="Heading1"/>
        <w:spacing w:before="160" w:after="0"/>
      </w:pPr>
      <w:r>
        <w:t>Summary</w:t>
      </w:r>
      <w:r w:rsidR="00B93088">
        <w:t xml:space="preserve"> and Highlighted Qualifications</w:t>
      </w:r>
    </w:p>
    <w:p w14:paraId="7D1D58CD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23664FE" wp14:editId="5BCD44C8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BE4356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9E49EB1" w14:textId="57561972" w:rsidR="00F41BEE" w:rsidRDefault="00D06811" w:rsidP="009A751E">
      <w:pPr>
        <w:spacing w:after="100"/>
      </w:pPr>
      <w:r>
        <w:t>Innovative</w:t>
      </w:r>
      <w:r w:rsidR="0005258E">
        <w:t xml:space="preserve"> research</w:t>
      </w:r>
      <w:r w:rsidR="00255E29">
        <w:t>er</w:t>
      </w:r>
      <w:r w:rsidR="0005258E">
        <w:t xml:space="preserve"> </w:t>
      </w:r>
      <w:r w:rsidR="001A514C">
        <w:t>and problem</w:t>
      </w:r>
      <w:r w:rsidR="00714EC2">
        <w:t>-</w:t>
      </w:r>
      <w:r w:rsidR="001A514C">
        <w:t xml:space="preserve">solver </w:t>
      </w:r>
      <w:r w:rsidR="0005258E">
        <w:t>s</w:t>
      </w:r>
      <w:r w:rsidR="009F515D" w:rsidRPr="009F515D">
        <w:t xml:space="preserve">eeking </w:t>
      </w:r>
      <w:r w:rsidR="0005258E">
        <w:t>to transition</w:t>
      </w:r>
      <w:r w:rsidR="009F515D" w:rsidRPr="009F515D">
        <w:t xml:space="preserve"> in</w:t>
      </w:r>
      <w:r w:rsidR="0005258E">
        <w:t>to</w:t>
      </w:r>
      <w:r w:rsidR="009F515D" w:rsidRPr="009F515D">
        <w:t xml:space="preserve"> the aerospace industry</w:t>
      </w:r>
      <w:r w:rsidR="00371690">
        <w:t>. B</w:t>
      </w:r>
      <w:r w:rsidR="00B52572">
        <w:t>road</w:t>
      </w:r>
      <w:r w:rsidR="00A350F0">
        <w:t xml:space="preserve"> </w:t>
      </w:r>
      <w:r w:rsidR="0024235E">
        <w:t>expertise in</w:t>
      </w:r>
      <w:r w:rsidR="00371690">
        <w:t xml:space="preserve"> </w:t>
      </w:r>
      <w:r w:rsidR="00B52572" w:rsidRPr="009F515D">
        <w:t>space-based</w:t>
      </w:r>
      <w:r w:rsidR="00886223">
        <w:t xml:space="preserve"> </w:t>
      </w:r>
      <w:r w:rsidR="00447D2C">
        <w:t>remote sensing</w:t>
      </w:r>
      <w:r w:rsidR="0016798B">
        <w:t xml:space="preserve">, </w:t>
      </w:r>
      <w:r w:rsidR="00F26E80">
        <w:t>novel</w:t>
      </w:r>
      <w:r w:rsidR="0016798B">
        <w:t xml:space="preserve"> image processing algorithms,</w:t>
      </w:r>
      <w:r w:rsidR="0077519A">
        <w:t xml:space="preserve"> statistical</w:t>
      </w:r>
      <w:r w:rsidR="009F515D" w:rsidRPr="009F515D">
        <w:t xml:space="preserve"> data analysis</w:t>
      </w:r>
      <w:r w:rsidR="00A350F0">
        <w:t>,</w:t>
      </w:r>
      <w:r w:rsidR="00F11200">
        <w:t xml:space="preserve"> </w:t>
      </w:r>
      <w:r w:rsidR="00B31AD9">
        <w:t xml:space="preserve">and </w:t>
      </w:r>
      <w:r w:rsidR="00F11200">
        <w:t>physical modeling</w:t>
      </w:r>
      <w:r w:rsidR="0091111C">
        <w:t xml:space="preserve"> </w:t>
      </w:r>
      <w:r w:rsidR="00B31AD9">
        <w:t>with</w:t>
      </w:r>
      <w:r w:rsidR="00A350F0">
        <w:t xml:space="preserve"> </w:t>
      </w:r>
      <w:r w:rsidR="003F0D59">
        <w:t xml:space="preserve">optical &amp; mechanical </w:t>
      </w:r>
      <w:r w:rsidR="00A350F0">
        <w:t>lab experience</w:t>
      </w:r>
      <w:r w:rsidR="00F11200">
        <w:t xml:space="preserve"> </w:t>
      </w:r>
      <w:r w:rsidR="009F515D" w:rsidRPr="009F515D">
        <w:t>acquired through a Ph.D. in Astronomy.</w:t>
      </w:r>
      <w:r w:rsidR="00220319">
        <w:t xml:space="preserve"> </w:t>
      </w:r>
      <w:r w:rsidR="001A514C">
        <w:t>Q</w:t>
      </w:r>
      <w:r w:rsidR="003F0D59">
        <w:t>uick learner w</w:t>
      </w:r>
      <w:r w:rsidR="00B52572">
        <w:t>ith a proven ability to</w:t>
      </w:r>
      <w:r w:rsidR="00220319">
        <w:t xml:space="preserve"> </w:t>
      </w:r>
      <w:r w:rsidR="001A514C">
        <w:t xml:space="preserve">efficiently apply </w:t>
      </w:r>
      <w:r w:rsidR="007114DF">
        <w:t xml:space="preserve">new skills </w:t>
      </w:r>
      <w:r w:rsidR="00D16ABC">
        <w:t>&amp;</w:t>
      </w:r>
      <w:r w:rsidR="001A514C">
        <w:t xml:space="preserve"> effectively </w:t>
      </w:r>
      <w:r w:rsidR="00220319">
        <w:t>communicate</w:t>
      </w:r>
      <w:r w:rsidR="00411A5D">
        <w:t xml:space="preserve"> </w:t>
      </w:r>
      <w:r w:rsidR="00B8625A">
        <w:t>complex</w:t>
      </w:r>
      <w:r w:rsidR="007114DF">
        <w:t xml:space="preserve"> </w:t>
      </w:r>
      <w:r w:rsidR="00D16ABC">
        <w:t>ideas</w:t>
      </w:r>
      <w:r w:rsidR="00220319">
        <w:t>.</w:t>
      </w:r>
    </w:p>
    <w:p w14:paraId="3A808C78" w14:textId="77777777" w:rsidR="00B93088" w:rsidRDefault="00B93088" w:rsidP="009E3475">
      <w:pPr>
        <w:sectPr w:rsidR="00B93088" w:rsidSect="00F0296F">
          <w:footerReference w:type="default" r:id="rId13"/>
          <w:pgSz w:w="12240" w:h="15840"/>
          <w:pgMar w:top="864" w:right="1440" w:bottom="720" w:left="1440" w:header="576" w:footer="576" w:gutter="0"/>
          <w:pgNumType w:start="1"/>
          <w:cols w:space="720"/>
          <w:titlePg/>
          <w:docGrid w:linePitch="360"/>
        </w:sectPr>
      </w:pPr>
    </w:p>
    <w:p w14:paraId="6A4D0C3C" w14:textId="4BB8B3D6" w:rsidR="00214B17" w:rsidRDefault="00214B17" w:rsidP="00FD1C94">
      <w:pPr>
        <w:pStyle w:val="ListParagraph"/>
        <w:numPr>
          <w:ilvl w:val="0"/>
          <w:numId w:val="21"/>
        </w:numPr>
        <w:spacing w:after="80"/>
        <w:ind w:left="360"/>
      </w:pPr>
      <w:r>
        <w:t xml:space="preserve">Expert </w:t>
      </w:r>
      <w:r w:rsidR="00E107A2">
        <w:t>P</w:t>
      </w:r>
      <w:r>
        <w:t>ython and Linux programmer</w:t>
      </w:r>
    </w:p>
    <w:p w14:paraId="5E78DCA8" w14:textId="46677D62" w:rsidR="002E127E" w:rsidRDefault="002E127E" w:rsidP="002E127E">
      <w:pPr>
        <w:pStyle w:val="ListParagraph"/>
        <w:numPr>
          <w:ilvl w:val="0"/>
          <w:numId w:val="21"/>
        </w:numPr>
        <w:spacing w:after="80"/>
        <w:ind w:left="360"/>
      </w:pPr>
      <w:r>
        <w:t>Published</w:t>
      </w:r>
      <w:r w:rsidR="00107693">
        <w:t xml:space="preserve"> scientific</w:t>
      </w:r>
      <w:r>
        <w:t xml:space="preserve"> author and expert oral communicator to technical and non-technical audiences</w:t>
      </w:r>
    </w:p>
    <w:p w14:paraId="7481B833" w14:textId="77777777" w:rsidR="002E127E" w:rsidRDefault="002E127E" w:rsidP="002E127E">
      <w:pPr>
        <w:pStyle w:val="ListParagraph"/>
        <w:numPr>
          <w:ilvl w:val="0"/>
          <w:numId w:val="21"/>
        </w:numPr>
        <w:spacing w:after="80"/>
        <w:ind w:left="360"/>
      </w:pPr>
      <w:r>
        <w:t>Adaptive and creative problem-solver</w:t>
      </w:r>
    </w:p>
    <w:p w14:paraId="2F847D55" w14:textId="66F2C1C6" w:rsidR="002E127E" w:rsidRDefault="00366772" w:rsidP="002E127E">
      <w:pPr>
        <w:pStyle w:val="ListParagraph"/>
        <w:numPr>
          <w:ilvl w:val="0"/>
          <w:numId w:val="21"/>
        </w:numPr>
        <w:spacing w:after="80"/>
        <w:ind w:left="360"/>
      </w:pPr>
      <w:r>
        <w:t>Collaborative team member &amp; leader</w:t>
      </w:r>
    </w:p>
    <w:p w14:paraId="3E8635CA" w14:textId="3E989225" w:rsidR="002E127E" w:rsidRDefault="002E127E" w:rsidP="002E127E">
      <w:pPr>
        <w:pStyle w:val="ListParagraph"/>
        <w:numPr>
          <w:ilvl w:val="0"/>
          <w:numId w:val="21"/>
        </w:numPr>
        <w:spacing w:after="80"/>
        <w:ind w:left="360"/>
      </w:pPr>
      <w:r>
        <w:t>Data Scien</w:t>
      </w:r>
      <w:r w:rsidR="001A3837">
        <w:t>ce</w:t>
      </w:r>
      <w:r>
        <w:t xml:space="preserve">: Effective data visualization, Bayesian </w:t>
      </w:r>
      <w:r w:rsidR="00E107A2">
        <w:t>modeling/</w:t>
      </w:r>
      <w:r>
        <w:t xml:space="preserve">optimization, </w:t>
      </w:r>
      <w:r w:rsidR="00E107A2">
        <w:t>machine learning</w:t>
      </w:r>
    </w:p>
    <w:p w14:paraId="11B66190" w14:textId="24BB8DE8" w:rsidR="009E4403" w:rsidRDefault="009E4403" w:rsidP="00FD1C94">
      <w:pPr>
        <w:pStyle w:val="ListParagraph"/>
        <w:numPr>
          <w:ilvl w:val="0"/>
          <w:numId w:val="21"/>
        </w:numPr>
        <w:spacing w:after="80"/>
        <w:ind w:left="360"/>
      </w:pPr>
      <w:r>
        <w:t>Space-based remote</w:t>
      </w:r>
      <w:r w:rsidR="000E3B1D">
        <w:t xml:space="preserve"> </w:t>
      </w:r>
      <w:r>
        <w:t xml:space="preserve">sensing: </w:t>
      </w:r>
      <w:r w:rsidR="00E302D7">
        <w:t xml:space="preserve">astronomical </w:t>
      </w:r>
      <w:r w:rsidR="00366772">
        <w:t xml:space="preserve">infrared </w:t>
      </w:r>
      <w:r>
        <w:t>image processing</w:t>
      </w:r>
      <w:r w:rsidR="00E107A2">
        <w:t>/</w:t>
      </w:r>
      <w:r>
        <w:t xml:space="preserve">analysis, </w:t>
      </w:r>
      <w:r w:rsidR="000037A5">
        <w:t>high resolution dim target</w:t>
      </w:r>
      <w:r w:rsidR="00E107A2">
        <w:t xml:space="preserve"> detection</w:t>
      </w:r>
    </w:p>
    <w:p w14:paraId="20D5C6D4" w14:textId="70A2D32A" w:rsidR="00E302D7" w:rsidRDefault="00AE2C8F" w:rsidP="00FD1C94">
      <w:pPr>
        <w:pStyle w:val="ListParagraph"/>
        <w:numPr>
          <w:ilvl w:val="0"/>
          <w:numId w:val="21"/>
        </w:numPr>
        <w:spacing w:after="80"/>
        <w:ind w:left="360"/>
      </w:pPr>
      <w:r>
        <w:t>Instrumentation</w:t>
      </w:r>
      <w:r w:rsidR="00B31AD9">
        <w:t>/engineering</w:t>
      </w:r>
      <w:r>
        <w:t xml:space="preserve">: design, review </w:t>
      </w:r>
      <w:r w:rsidR="00E302D7">
        <w:t>&amp;</w:t>
      </w:r>
      <w:r>
        <w:t xml:space="preserve"> fabrication of</w:t>
      </w:r>
      <w:r w:rsidR="00545F8A">
        <w:t xml:space="preserve"> </w:t>
      </w:r>
      <w:r>
        <w:t>optical, mechanical,</w:t>
      </w:r>
      <w:r w:rsidR="00545F8A">
        <w:t xml:space="preserve"> </w:t>
      </w:r>
      <w:r>
        <w:t xml:space="preserve">electronic </w:t>
      </w:r>
      <w:r w:rsidR="00E302D7">
        <w:t xml:space="preserve">and interface </w:t>
      </w:r>
      <w:r>
        <w:t>systems</w:t>
      </w:r>
    </w:p>
    <w:p w14:paraId="7099ADE9" w14:textId="4FBF6F62" w:rsidR="000E3B1D" w:rsidRPr="005D7729" w:rsidRDefault="000E3B1D" w:rsidP="005D7729">
      <w:pPr>
        <w:sectPr w:rsidR="000E3B1D" w:rsidRPr="005D7729" w:rsidSect="00F0296F">
          <w:type w:val="continuous"/>
          <w:pgSz w:w="12240" w:h="15840"/>
          <w:pgMar w:top="864" w:right="1398" w:bottom="864" w:left="1440" w:header="576" w:footer="576" w:gutter="0"/>
          <w:pgNumType w:start="1"/>
          <w:cols w:num="2" w:space="144" w:equalWidth="0">
            <w:col w:w="3708" w:space="144"/>
            <w:col w:w="5550"/>
          </w:cols>
          <w:titlePg/>
          <w:docGrid w:linePitch="360"/>
        </w:sectPr>
      </w:pPr>
    </w:p>
    <w:p w14:paraId="20E597D2" w14:textId="0BDF44AF" w:rsidR="00F41BEE" w:rsidRDefault="00000000" w:rsidP="00927B7D">
      <w:pPr>
        <w:pStyle w:val="Heading1"/>
        <w:spacing w:before="160" w:after="0"/>
      </w:pPr>
      <w:sdt>
        <w:sdtPr>
          <w:id w:val="1494989950"/>
          <w:placeholder>
            <w:docPart w:val="6859243A3F28EA46B1A082C56EF6C0BB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22FE1036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CD484B2" wp14:editId="2FF38AEA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93EF00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7C0A596" w14:textId="579CCDBE" w:rsidR="00F41BEE" w:rsidRDefault="00013D05" w:rsidP="000A640B">
      <w:pPr>
        <w:pStyle w:val="Heading2"/>
        <w:spacing w:before="120"/>
      </w:pPr>
      <w:r>
        <w:t xml:space="preserve">Software Engineer </w:t>
      </w:r>
      <w:r w:rsidR="00252A13">
        <w:t>&amp;</w:t>
      </w:r>
      <w:r>
        <w:t xml:space="preserve"> Data Scientist</w:t>
      </w:r>
      <w:r w:rsidR="003F53A9">
        <w:t>,</w:t>
      </w:r>
      <w:r w:rsidRPr="00013D05">
        <w:rPr>
          <w:b w:val="0"/>
          <w:bCs/>
        </w:rPr>
        <w:t xml:space="preserve"> </w:t>
      </w:r>
      <w:r w:rsidR="00A60186" w:rsidRPr="00013D05">
        <w:rPr>
          <w:b w:val="0"/>
          <w:bCs/>
        </w:rPr>
        <w:t xml:space="preserve">Postdoctoral </w:t>
      </w:r>
      <w:r w:rsidRPr="00013D05">
        <w:rPr>
          <w:b w:val="0"/>
          <w:bCs/>
        </w:rPr>
        <w:t>Fe</w:t>
      </w:r>
      <w:r w:rsidR="00A60186" w:rsidRPr="00013D05">
        <w:rPr>
          <w:b w:val="0"/>
          <w:bCs/>
        </w:rPr>
        <w:t>llow</w:t>
      </w:r>
      <w:r w:rsidR="009F515D" w:rsidRPr="00013D05">
        <w:rPr>
          <w:b w:val="0"/>
          <w:bCs/>
        </w:rPr>
        <w:t xml:space="preserve">, </w:t>
      </w:r>
      <w:r w:rsidRPr="00013D05">
        <w:rPr>
          <w:b w:val="0"/>
          <w:bCs/>
        </w:rPr>
        <w:t>UT</w:t>
      </w:r>
      <w:r w:rsidR="00A60186" w:rsidRPr="009F515D">
        <w:rPr>
          <w:b w:val="0"/>
          <w:bCs/>
        </w:rPr>
        <w:t xml:space="preserve"> Austin</w:t>
      </w:r>
      <w:r w:rsidR="00003455">
        <w:tab/>
      </w:r>
      <w:r w:rsidR="002C7AE6">
        <w:t>2023–Present</w:t>
      </w:r>
    </w:p>
    <w:p w14:paraId="39E44058" w14:textId="772672D1" w:rsidR="00A32DF8" w:rsidRPr="001A2DB8" w:rsidRDefault="00A32DF8" w:rsidP="00A32DF8">
      <w:pPr>
        <w:pStyle w:val="ListBullet"/>
        <w:tabs>
          <w:tab w:val="left" w:pos="360"/>
        </w:tabs>
        <w:ind w:left="360"/>
      </w:pPr>
      <w:r>
        <w:t xml:space="preserve">Lead proposal author &amp; principal investigator of a Cycle 1 </w:t>
      </w:r>
      <w:r w:rsidRPr="002D1051">
        <w:rPr>
          <w:i/>
          <w:iCs/>
        </w:rPr>
        <w:t>JWST</w:t>
      </w:r>
      <w:r>
        <w:t xml:space="preserve"> program </w:t>
      </w:r>
      <w:r w:rsidRPr="002D1051">
        <w:t>(</w:t>
      </w:r>
      <w:r w:rsidRPr="002D1051">
        <w:rPr>
          <w:b/>
          <w:bCs/>
        </w:rPr>
        <w:t>$145,090</w:t>
      </w:r>
      <w:r w:rsidRPr="002D1051">
        <w:t>)</w:t>
      </w:r>
      <w:r w:rsidR="001F034E">
        <w:t>.</w:t>
      </w:r>
    </w:p>
    <w:p w14:paraId="16CDC121" w14:textId="4424AF11" w:rsidR="00003455" w:rsidRDefault="00A60186" w:rsidP="000A640B">
      <w:pPr>
        <w:pStyle w:val="ListBullet"/>
        <w:tabs>
          <w:tab w:val="left" w:pos="360"/>
        </w:tabs>
        <w:ind w:left="360"/>
      </w:pPr>
      <w:r w:rsidRPr="00A60186">
        <w:t xml:space="preserve">Assessing </w:t>
      </w:r>
      <w:r w:rsidR="00366772">
        <w:t>performance (</w:t>
      </w:r>
      <w:r w:rsidRPr="00A60186">
        <w:t>strengths, weaknesses, and best practice observing strategies</w:t>
      </w:r>
      <w:r w:rsidR="00366772">
        <w:t>)</w:t>
      </w:r>
      <w:r w:rsidRPr="00A60186">
        <w:t xml:space="preserve"> </w:t>
      </w:r>
      <w:r w:rsidR="00366772">
        <w:t>o</w:t>
      </w:r>
      <w:r w:rsidRPr="00A60186">
        <w:t xml:space="preserve">f </w:t>
      </w:r>
      <w:r w:rsidRPr="00516B2E">
        <w:rPr>
          <w:i/>
          <w:iCs/>
        </w:rPr>
        <w:t>JWST</w:t>
      </w:r>
      <w:r w:rsidRPr="00A60186">
        <w:t xml:space="preserve"> </w:t>
      </w:r>
      <w:r w:rsidR="00612F5E">
        <w:t xml:space="preserve">infrared </w:t>
      </w:r>
      <w:r w:rsidRPr="00A60186">
        <w:t>high</w:t>
      </w:r>
      <w:r w:rsidR="0047558D">
        <w:t>-</w:t>
      </w:r>
      <w:r w:rsidRPr="00A60186">
        <w:t>resolution kernel-phase imaging</w:t>
      </w:r>
      <w:r w:rsidR="0071097B">
        <w:t xml:space="preserve"> </w:t>
      </w:r>
      <w:r w:rsidRPr="00A60186">
        <w:t xml:space="preserve">to maximize </w:t>
      </w:r>
      <w:r w:rsidR="004143EC">
        <w:t xml:space="preserve">the </w:t>
      </w:r>
      <w:r w:rsidRPr="00A60186">
        <w:t>yield of valuable telescope time.</w:t>
      </w:r>
    </w:p>
    <w:p w14:paraId="6DAEB184" w14:textId="6FFC2952" w:rsidR="002C7AE6" w:rsidRDefault="00013D05" w:rsidP="000A640B">
      <w:pPr>
        <w:pStyle w:val="Heading2"/>
        <w:spacing w:before="120"/>
      </w:pPr>
      <w:r>
        <w:t>Observational Astro</w:t>
      </w:r>
      <w:r w:rsidR="008A686E">
        <w:t>physicist</w:t>
      </w:r>
      <w:r>
        <w:t xml:space="preserve"> &amp; Data Scientist</w:t>
      </w:r>
      <w:r w:rsidR="003F53A9">
        <w:t>,</w:t>
      </w:r>
      <w:r w:rsidRPr="00013D05">
        <w:rPr>
          <w:b w:val="0"/>
          <w:bCs/>
        </w:rPr>
        <w:t xml:space="preserve"> </w:t>
      </w:r>
      <w:r w:rsidR="00A60186" w:rsidRPr="00013D05">
        <w:rPr>
          <w:b w:val="0"/>
          <w:bCs/>
        </w:rPr>
        <w:t>Grad</w:t>
      </w:r>
      <w:r w:rsidR="00611AE0">
        <w:rPr>
          <w:b w:val="0"/>
          <w:bCs/>
        </w:rPr>
        <w:t>uate</w:t>
      </w:r>
      <w:r w:rsidR="00A60186" w:rsidRPr="00013D05">
        <w:rPr>
          <w:b w:val="0"/>
          <w:bCs/>
        </w:rPr>
        <w:t xml:space="preserve"> Student Researche</w:t>
      </w:r>
      <w:r w:rsidR="009F515D" w:rsidRPr="00013D05">
        <w:rPr>
          <w:b w:val="0"/>
          <w:bCs/>
        </w:rPr>
        <w:t>r,</w:t>
      </w:r>
      <w:r w:rsidR="00A60186">
        <w:t xml:space="preserve"> </w:t>
      </w:r>
      <w:r>
        <w:rPr>
          <w:b w:val="0"/>
          <w:bCs/>
        </w:rPr>
        <w:t>UT</w:t>
      </w:r>
      <w:r w:rsidR="00A60186" w:rsidRPr="009F515D">
        <w:rPr>
          <w:b w:val="0"/>
          <w:bCs/>
        </w:rPr>
        <w:t xml:space="preserve"> Austin</w:t>
      </w:r>
      <w:r w:rsidR="00003455">
        <w:tab/>
      </w:r>
      <w:r w:rsidR="002C7AE6">
        <w:t>2015–2023</w:t>
      </w:r>
    </w:p>
    <w:p w14:paraId="049EE7B7" w14:textId="67002D62" w:rsidR="00A32DF8" w:rsidRPr="001A2DB8" w:rsidRDefault="00A32DF8" w:rsidP="00A32DF8">
      <w:pPr>
        <w:pStyle w:val="ListBullet"/>
        <w:tabs>
          <w:tab w:val="left" w:pos="360"/>
        </w:tabs>
        <w:ind w:left="360"/>
      </w:pPr>
      <w:r>
        <w:t xml:space="preserve">Lead author &amp; principal investigator of </w:t>
      </w:r>
      <w:r w:rsidR="0092326E">
        <w:t>2</w:t>
      </w:r>
      <w:r>
        <w:t xml:space="preserve"> </w:t>
      </w:r>
      <w:r w:rsidRPr="002D1051">
        <w:rPr>
          <w:i/>
          <w:iCs/>
        </w:rPr>
        <w:t>HST</w:t>
      </w:r>
      <w:r>
        <w:t xml:space="preserve"> </w:t>
      </w:r>
      <w:r w:rsidR="001F034E">
        <w:t>programs</w:t>
      </w:r>
      <w:r>
        <w:t xml:space="preserve"> (</w:t>
      </w:r>
      <w:r w:rsidRPr="002D1051">
        <w:rPr>
          <w:b/>
          <w:bCs/>
        </w:rPr>
        <w:t>$255,515</w:t>
      </w:r>
      <w:r>
        <w:t xml:space="preserve">), </w:t>
      </w:r>
      <w:r w:rsidR="0092326E">
        <w:t>2</w:t>
      </w:r>
      <w:r>
        <w:t xml:space="preserve"> publications +1 in prep.</w:t>
      </w:r>
    </w:p>
    <w:p w14:paraId="66181A12" w14:textId="7BF73682" w:rsidR="00B440AE" w:rsidRDefault="00B440AE" w:rsidP="00B440AE">
      <w:pPr>
        <w:pStyle w:val="ListBullet"/>
        <w:tabs>
          <w:tab w:val="left" w:pos="360"/>
        </w:tabs>
        <w:ind w:left="360"/>
      </w:pPr>
      <w:r w:rsidRPr="00A60186">
        <w:t xml:space="preserve">Developed python-based </w:t>
      </w:r>
      <w:r w:rsidR="00612F5E">
        <w:t xml:space="preserve">processing &amp; </w:t>
      </w:r>
      <w:r w:rsidR="00DA3D2C">
        <w:t>analysis</w:t>
      </w:r>
      <w:r w:rsidRPr="00A60186">
        <w:t xml:space="preserve"> pipelines on the Texas Advanced Computing Center.</w:t>
      </w:r>
    </w:p>
    <w:p w14:paraId="1ECE26A9" w14:textId="20E63856" w:rsidR="00592F9F" w:rsidRDefault="00A60186" w:rsidP="000A640B">
      <w:pPr>
        <w:pStyle w:val="ListBullet"/>
        <w:tabs>
          <w:tab w:val="left" w:pos="360"/>
        </w:tabs>
        <w:ind w:left="360"/>
      </w:pPr>
      <w:r w:rsidRPr="00A60186">
        <w:t xml:space="preserve">Applied a novel interferometric </w:t>
      </w:r>
      <w:r w:rsidR="0089651B">
        <w:t>postprocessing</w:t>
      </w:r>
      <w:r w:rsidRPr="00A60186">
        <w:t xml:space="preserve"> technique</w:t>
      </w:r>
      <w:r w:rsidR="009E4403">
        <w:t xml:space="preserve"> which enabled the detection of</w:t>
      </w:r>
      <w:r w:rsidR="00592F9F">
        <w:t xml:space="preserve"> </w:t>
      </w:r>
      <w:r w:rsidR="00612F5E">
        <w:t>dim</w:t>
      </w:r>
      <w:r w:rsidR="00D852C3">
        <w:t xml:space="preserve"> </w:t>
      </w:r>
      <w:r w:rsidR="00612F5E">
        <w:t>targets</w:t>
      </w:r>
      <w:r w:rsidRPr="00A60186">
        <w:t xml:space="preserve"> at</w:t>
      </w:r>
      <w:r w:rsidR="00A91D99">
        <w:t xml:space="preserve"> </w:t>
      </w:r>
      <w:r w:rsidR="009E4403">
        <w:t>2-3</w:t>
      </w:r>
      <w:r w:rsidR="00140658">
        <w:t xml:space="preserve"> times tighter </w:t>
      </w:r>
      <w:r w:rsidRPr="00A60186">
        <w:t>separations</w:t>
      </w:r>
      <w:r w:rsidR="00B57514">
        <w:t xml:space="preserve"> </w:t>
      </w:r>
      <w:r w:rsidR="00140658">
        <w:t xml:space="preserve">than with classical </w:t>
      </w:r>
      <w:r w:rsidR="00A91D99">
        <w:t>methods</w:t>
      </w:r>
      <w:r w:rsidR="00226D10">
        <w:t xml:space="preserve">, </w:t>
      </w:r>
      <w:r w:rsidR="0084397A">
        <w:t>down to half</w:t>
      </w:r>
      <w:r w:rsidR="009E4403" w:rsidRPr="0033578D">
        <w:t xml:space="preserve"> the diffraction limi</w:t>
      </w:r>
      <w:r w:rsidR="009E4403">
        <w:t>t. A</w:t>
      </w:r>
      <w:r w:rsidR="00D852C3">
        <w:t xml:space="preserve">ssessed the </w:t>
      </w:r>
      <w:r w:rsidR="00226D10">
        <w:t xml:space="preserve">sensitivity </w:t>
      </w:r>
      <w:r w:rsidR="00D852C3">
        <w:t>limits of the technique</w:t>
      </w:r>
      <w:r w:rsidR="009E4403">
        <w:t xml:space="preserve"> to </w:t>
      </w:r>
      <w:r w:rsidR="009059FF">
        <w:t>measure</w:t>
      </w:r>
      <w:r w:rsidR="009E4403">
        <w:t xml:space="preserve"> false</w:t>
      </w:r>
      <w:r w:rsidR="00CE7718">
        <w:t>-</w:t>
      </w:r>
      <w:r w:rsidR="009E4403">
        <w:t>positive and false</w:t>
      </w:r>
      <w:r w:rsidR="00CE7718">
        <w:t>-</w:t>
      </w:r>
      <w:r w:rsidR="009E4403">
        <w:t>negative</w:t>
      </w:r>
      <w:r w:rsidR="009059FF">
        <w:t xml:space="preserve"> rates</w:t>
      </w:r>
      <w:r w:rsidR="00D852C3">
        <w:t>.</w:t>
      </w:r>
    </w:p>
    <w:p w14:paraId="263708A4" w14:textId="027D4C69" w:rsidR="00280B10" w:rsidRDefault="001F034E" w:rsidP="001B6382">
      <w:pPr>
        <w:pStyle w:val="ListBullet"/>
        <w:tabs>
          <w:tab w:val="left" w:pos="360"/>
        </w:tabs>
        <w:ind w:left="360"/>
      </w:pPr>
      <w:r>
        <w:t>S</w:t>
      </w:r>
      <w:r w:rsidR="008C4331" w:rsidRPr="00A60186">
        <w:t>tud</w:t>
      </w:r>
      <w:r>
        <w:t>ied</w:t>
      </w:r>
      <w:r w:rsidR="008C4331" w:rsidRPr="00A60186">
        <w:t xml:space="preserve"> the formation of low</w:t>
      </w:r>
      <w:r w:rsidR="0081250F">
        <w:t>-</w:t>
      </w:r>
      <w:r w:rsidR="008C4331" w:rsidRPr="00A60186">
        <w:t xml:space="preserve">mass </w:t>
      </w:r>
      <w:r w:rsidR="001B70DD">
        <w:t xml:space="preserve">binary </w:t>
      </w:r>
      <w:r w:rsidR="008C4331" w:rsidRPr="00A60186">
        <w:t xml:space="preserve">stars using </w:t>
      </w:r>
      <w:r w:rsidR="008C4331" w:rsidRPr="00516B2E">
        <w:rPr>
          <w:i/>
          <w:iCs/>
        </w:rPr>
        <w:t>Hubble Space Telescope</w:t>
      </w:r>
      <w:r w:rsidR="008C4331" w:rsidRPr="00A60186">
        <w:t xml:space="preserve"> (</w:t>
      </w:r>
      <w:r w:rsidR="008C4331" w:rsidRPr="00516B2E">
        <w:rPr>
          <w:i/>
          <w:iCs/>
        </w:rPr>
        <w:t>HST</w:t>
      </w:r>
      <w:r w:rsidR="008C4331" w:rsidRPr="00A60186">
        <w:t xml:space="preserve">) </w:t>
      </w:r>
      <w:r w:rsidR="00612F5E">
        <w:t xml:space="preserve">infrared </w:t>
      </w:r>
      <w:r w:rsidR="008C4331" w:rsidRPr="00A60186">
        <w:t>imaging</w:t>
      </w:r>
      <w:r w:rsidR="00337A72">
        <w:t>/remote sensing</w:t>
      </w:r>
      <w:r w:rsidR="008C4331" w:rsidRPr="00A60186">
        <w:t xml:space="preserve">. </w:t>
      </w:r>
      <w:r w:rsidR="001B70DD">
        <w:t>Optimized</w:t>
      </w:r>
      <w:r w:rsidR="00260BB9">
        <w:t xml:space="preserve"> a model</w:t>
      </w:r>
      <w:r w:rsidR="00592F9F">
        <w:t xml:space="preserve"> of </w:t>
      </w:r>
      <w:r w:rsidR="00260BB9">
        <w:t xml:space="preserve">the </w:t>
      </w:r>
      <w:r w:rsidR="00592F9F">
        <w:t>companion</w:t>
      </w:r>
      <w:r w:rsidR="00260BB9">
        <w:t xml:space="preserve"> distribution</w:t>
      </w:r>
      <w:r w:rsidR="00592F9F">
        <w:t xml:space="preserve"> to </w:t>
      </w:r>
      <w:r w:rsidR="00226D10">
        <w:t>investigate</w:t>
      </w:r>
      <w:r w:rsidR="00592F9F">
        <w:t xml:space="preserve"> formation</w:t>
      </w:r>
      <w:r w:rsidR="00282688">
        <w:t xml:space="preserve"> mechanism</w:t>
      </w:r>
      <w:r w:rsidR="007A6CED">
        <w:t>s</w:t>
      </w:r>
      <w:r w:rsidR="00B8625A">
        <w:t xml:space="preserve"> and f</w:t>
      </w:r>
      <w:r w:rsidR="00A60186" w:rsidRPr="00A60186">
        <w:t xml:space="preserve">ound evidence that dynamical evolution sculpts </w:t>
      </w:r>
      <w:r w:rsidR="00B57514">
        <w:t xml:space="preserve">young </w:t>
      </w:r>
      <w:r w:rsidR="00A60186" w:rsidRPr="00A60186">
        <w:t>low-mass binar</w:t>
      </w:r>
      <w:r w:rsidR="004B5B87">
        <w:t>ies.</w:t>
      </w:r>
    </w:p>
    <w:p w14:paraId="609FA96E" w14:textId="5FB4B314" w:rsidR="00280B10" w:rsidRDefault="00280B10" w:rsidP="00280B10">
      <w:pPr>
        <w:pStyle w:val="Heading2"/>
        <w:spacing w:before="120"/>
      </w:pPr>
      <w:r>
        <w:t>Science Communicator,</w:t>
      </w:r>
      <w:r>
        <w:rPr>
          <w:b w:val="0"/>
          <w:bCs/>
        </w:rPr>
        <w:t xml:space="preserve"> Teaching Assistant</w:t>
      </w:r>
      <w:r w:rsidR="00A02E38">
        <w:rPr>
          <w:b w:val="0"/>
          <w:bCs/>
        </w:rPr>
        <w:t>/</w:t>
      </w:r>
      <w:r>
        <w:rPr>
          <w:b w:val="0"/>
          <w:bCs/>
        </w:rPr>
        <w:t>Volunteer</w:t>
      </w:r>
      <w:r>
        <w:t>,</w:t>
      </w:r>
      <w:r w:rsidRPr="009F515D">
        <w:rPr>
          <w:b w:val="0"/>
          <w:bCs/>
        </w:rPr>
        <w:t xml:space="preserve"> </w:t>
      </w:r>
      <w:r>
        <w:rPr>
          <w:b w:val="0"/>
          <w:bCs/>
        </w:rPr>
        <w:t>UT Austin</w:t>
      </w:r>
      <w:r w:rsidR="00A02E38">
        <w:rPr>
          <w:b w:val="0"/>
          <w:bCs/>
        </w:rPr>
        <w:t>/</w:t>
      </w:r>
      <w:proofErr w:type="spellStart"/>
      <w:r w:rsidR="005E6D6F">
        <w:rPr>
          <w:b w:val="0"/>
          <w:bCs/>
        </w:rPr>
        <w:t>AoTATX</w:t>
      </w:r>
      <w:proofErr w:type="spellEnd"/>
      <w:r w:rsidR="00A02E38">
        <w:rPr>
          <w:b w:val="0"/>
          <w:bCs/>
        </w:rPr>
        <w:t>/astrobites</w:t>
      </w:r>
      <w:r>
        <w:rPr>
          <w:b w:val="0"/>
          <w:bCs/>
        </w:rPr>
        <w:tab/>
      </w:r>
      <w:r>
        <w:t>2014–Present</w:t>
      </w:r>
    </w:p>
    <w:p w14:paraId="4E7DBAED" w14:textId="77777777" w:rsidR="00885B50" w:rsidRDefault="00885B50" w:rsidP="00885B50">
      <w:pPr>
        <w:pStyle w:val="ListBullet"/>
        <w:tabs>
          <w:tab w:val="left" w:pos="360"/>
        </w:tabs>
        <w:ind w:left="360"/>
      </w:pPr>
      <w:r>
        <w:t>Presented research at 15+ domestic and international scientific conferences</w:t>
      </w:r>
    </w:p>
    <w:p w14:paraId="49460928" w14:textId="790517D9" w:rsidR="0091115D" w:rsidRDefault="00703C09" w:rsidP="00703C09">
      <w:pPr>
        <w:pStyle w:val="ListBullet"/>
        <w:tabs>
          <w:tab w:val="left" w:pos="360"/>
        </w:tabs>
        <w:ind w:left="360"/>
      </w:pPr>
      <w:r>
        <w:t xml:space="preserve">Lectured </w:t>
      </w:r>
      <w:r w:rsidR="0091115D">
        <w:t xml:space="preserve">in </w:t>
      </w:r>
      <w:r w:rsidR="00885B50">
        <w:t>2</w:t>
      </w:r>
      <w:r w:rsidR="0091115D">
        <w:t xml:space="preserve"> </w:t>
      </w:r>
      <w:r>
        <w:t>courses</w:t>
      </w:r>
      <w:r w:rsidR="005E6D6F">
        <w:t>, received overwhelmingly positive feedback on learning outcomes</w:t>
      </w:r>
    </w:p>
    <w:p w14:paraId="3FA6EE02" w14:textId="520A87B5" w:rsidR="00703C09" w:rsidRDefault="005E6D6F" w:rsidP="00703C09">
      <w:pPr>
        <w:pStyle w:val="ListBullet"/>
        <w:tabs>
          <w:tab w:val="left" w:pos="360"/>
        </w:tabs>
        <w:ind w:left="360"/>
      </w:pPr>
      <w:r>
        <w:t>Organized &amp; p</w:t>
      </w:r>
      <w:r w:rsidR="00703C09">
        <w:t>resented public talks at Astronomy on Tap ATX</w:t>
      </w:r>
      <w:r>
        <w:t xml:space="preserve"> &amp; McDonald Observatory</w:t>
      </w:r>
    </w:p>
    <w:p w14:paraId="60FE0B1E" w14:textId="459994F6" w:rsidR="00A02E38" w:rsidRDefault="00A02E38" w:rsidP="00703C09">
      <w:pPr>
        <w:pStyle w:val="ListBullet"/>
        <w:tabs>
          <w:tab w:val="left" w:pos="360"/>
        </w:tabs>
        <w:ind w:left="360"/>
      </w:pPr>
      <w:r>
        <w:t xml:space="preserve">Wrote </w:t>
      </w:r>
      <w:hyperlink r:id="rId14" w:history="1">
        <w:r w:rsidR="00E70D99" w:rsidRPr="00825086">
          <w:rPr>
            <w:rStyle w:val="Hyperlink"/>
          </w:rPr>
          <w:t>articles</w:t>
        </w:r>
      </w:hyperlink>
      <w:r>
        <w:t xml:space="preserve"> summarizing cutting edge astronomy </w:t>
      </w:r>
      <w:r w:rsidR="00885B50">
        <w:t>papers</w:t>
      </w:r>
      <w:r w:rsidR="00825086">
        <w:t xml:space="preserve"> </w:t>
      </w:r>
      <w:r w:rsidR="00825086">
        <w:t>to an undergrad-level audience</w:t>
      </w:r>
    </w:p>
    <w:p w14:paraId="4B557FB7" w14:textId="754C8441" w:rsidR="00114986" w:rsidRDefault="00013D05" w:rsidP="000A640B">
      <w:pPr>
        <w:pStyle w:val="Heading2"/>
        <w:spacing w:before="120"/>
      </w:pPr>
      <w:r>
        <w:t>Software</w:t>
      </w:r>
      <w:r w:rsidR="00A32DF8">
        <w:t>/</w:t>
      </w:r>
      <w:r>
        <w:t>Electronics</w:t>
      </w:r>
      <w:r w:rsidR="00A32DF8">
        <w:t xml:space="preserve"> Engineer</w:t>
      </w:r>
      <w:r w:rsidR="003F53A9">
        <w:t>,</w:t>
      </w:r>
      <w:r w:rsidRPr="00013D05">
        <w:rPr>
          <w:b w:val="0"/>
          <w:bCs/>
        </w:rPr>
        <w:t xml:space="preserve"> </w:t>
      </w:r>
      <w:r w:rsidR="00C751D4" w:rsidRPr="00013D05">
        <w:rPr>
          <w:b w:val="0"/>
          <w:bCs/>
        </w:rPr>
        <w:t>Grad</w:t>
      </w:r>
      <w:r w:rsidR="00A32DF8">
        <w:rPr>
          <w:b w:val="0"/>
          <w:bCs/>
        </w:rPr>
        <w:t>/</w:t>
      </w:r>
      <w:r w:rsidR="00611AE0" w:rsidRPr="00013D05">
        <w:rPr>
          <w:b w:val="0"/>
          <w:bCs/>
        </w:rPr>
        <w:t>Undergrad</w:t>
      </w:r>
      <w:r w:rsidR="00A60186" w:rsidRPr="00013D05">
        <w:rPr>
          <w:b w:val="0"/>
          <w:bCs/>
        </w:rPr>
        <w:t xml:space="preserve"> Researcher</w:t>
      </w:r>
      <w:r w:rsidR="009F515D">
        <w:t>,</w:t>
      </w:r>
      <w:r w:rsidR="00A60186" w:rsidRPr="009F515D">
        <w:rPr>
          <w:b w:val="0"/>
          <w:bCs/>
        </w:rPr>
        <w:t xml:space="preserve"> Wesleyan Univ</w:t>
      </w:r>
      <w:r w:rsidR="003F53A9">
        <w:rPr>
          <w:b w:val="0"/>
          <w:bCs/>
        </w:rPr>
        <w:t>ersity</w:t>
      </w:r>
      <w:r w:rsidR="00611AE0">
        <w:rPr>
          <w:b w:val="0"/>
          <w:bCs/>
        </w:rPr>
        <w:tab/>
      </w:r>
      <w:r w:rsidR="00114986">
        <w:t>201</w:t>
      </w:r>
      <w:r w:rsidR="00021E35">
        <w:t>2</w:t>
      </w:r>
      <w:r w:rsidR="001455BB">
        <w:t>–2015</w:t>
      </w:r>
    </w:p>
    <w:p w14:paraId="3D9F4E25" w14:textId="5AAFC08D" w:rsidR="00B57514" w:rsidRDefault="00B57514" w:rsidP="00153234">
      <w:pPr>
        <w:pStyle w:val="ListBullet"/>
        <w:tabs>
          <w:tab w:val="left" w:pos="360"/>
        </w:tabs>
        <w:ind w:left="360"/>
      </w:pPr>
      <w:r w:rsidRPr="00B57514">
        <w:t xml:space="preserve">Modeled the structure of a </w:t>
      </w:r>
      <w:r w:rsidR="000D5360">
        <w:t>planet-forming</w:t>
      </w:r>
      <w:r w:rsidRPr="00B57514">
        <w:t xml:space="preserve"> disk </w:t>
      </w:r>
      <w:r w:rsidR="003E5E3C">
        <w:t>using</w:t>
      </w:r>
      <w:r>
        <w:t xml:space="preserve"> interferometric </w:t>
      </w:r>
      <w:r w:rsidRPr="00B57514">
        <w:t xml:space="preserve">observations </w:t>
      </w:r>
      <w:r>
        <w:t xml:space="preserve">of </w:t>
      </w:r>
      <w:r w:rsidRPr="00B57514">
        <w:t>molecular gas</w:t>
      </w:r>
      <w:r>
        <w:t xml:space="preserve">. </w:t>
      </w:r>
    </w:p>
    <w:p w14:paraId="2A115B16" w14:textId="1252D1CA" w:rsidR="00114986" w:rsidRDefault="00E161FB" w:rsidP="00153234">
      <w:pPr>
        <w:pStyle w:val="ListBullet"/>
        <w:tabs>
          <w:tab w:val="left" w:pos="360"/>
        </w:tabs>
        <w:ind w:left="360"/>
      </w:pPr>
      <w:r w:rsidRPr="00E161FB">
        <w:t xml:space="preserve">Built &amp; tested the scattering properties of </w:t>
      </w:r>
      <w:r w:rsidR="00140658">
        <w:t>RF</w:t>
      </w:r>
      <w:r w:rsidR="000C604F">
        <w:t xml:space="preserve"> </w:t>
      </w:r>
      <w:r w:rsidRPr="00E161FB">
        <w:t>electronic oscillator circuits modeling optical systems.</w:t>
      </w:r>
    </w:p>
    <w:p w14:paraId="1E0F376A" w14:textId="77777777" w:rsidR="00F41BEE" w:rsidRDefault="00000000" w:rsidP="00927B7D">
      <w:pPr>
        <w:pStyle w:val="Heading1"/>
        <w:spacing w:before="160" w:after="0"/>
      </w:pPr>
      <w:sdt>
        <w:sdtPr>
          <w:id w:val="1513793667"/>
          <w:placeholder>
            <w:docPart w:val="6D6F985513676A448E903D884B9272AF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48CD9B66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D24FC37" wp14:editId="7EEC8F36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500CE2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2CF733F" w14:textId="17E556E9" w:rsidR="00F41BEE" w:rsidRDefault="002C7AE6" w:rsidP="007703EA">
      <w:pPr>
        <w:pStyle w:val="Heading2"/>
        <w:spacing w:after="0"/>
      </w:pPr>
      <w:r>
        <w:t>Ph.D.</w:t>
      </w:r>
      <w:r w:rsidRPr="00D57276">
        <w:rPr>
          <w:b w:val="0"/>
          <w:bCs/>
        </w:rPr>
        <w:t xml:space="preserve"> </w:t>
      </w:r>
      <w:r w:rsidR="00D57276" w:rsidRPr="00D57276">
        <w:rPr>
          <w:b w:val="0"/>
          <w:bCs/>
        </w:rPr>
        <w:t xml:space="preserve">in </w:t>
      </w:r>
      <w:r w:rsidRPr="002C7AE6">
        <w:rPr>
          <w:b w:val="0"/>
          <w:bCs/>
        </w:rPr>
        <w:t>Astronomy</w:t>
      </w:r>
      <w:r w:rsidR="005E45AF">
        <w:rPr>
          <w:b w:val="0"/>
          <w:bCs/>
        </w:rPr>
        <w:t xml:space="preserve"> </w:t>
      </w:r>
      <w:r w:rsidR="005E45AF">
        <w:rPr>
          <w:b w:val="0"/>
          <w:bCs/>
        </w:rPr>
        <w:tab/>
      </w:r>
      <w:r>
        <w:rPr>
          <w:b w:val="0"/>
          <w:bCs/>
        </w:rPr>
        <w:t xml:space="preserve">The University of Texas at Austin, </w:t>
      </w:r>
      <w:r w:rsidR="009F515D">
        <w:rPr>
          <w:b w:val="0"/>
          <w:bCs/>
        </w:rPr>
        <w:t xml:space="preserve">Austin, </w:t>
      </w:r>
      <w:r>
        <w:rPr>
          <w:b w:val="0"/>
          <w:bCs/>
        </w:rPr>
        <w:t>TX</w:t>
      </w:r>
      <w:r w:rsidR="005E45AF">
        <w:t xml:space="preserve"> </w:t>
      </w:r>
      <w:r w:rsidR="00C751D4">
        <w:t xml:space="preserve"> </w:t>
      </w:r>
      <w:r w:rsidR="005E45AF">
        <w:t xml:space="preserve"> </w:t>
      </w:r>
      <w:r>
        <w:t>2023</w:t>
      </w:r>
    </w:p>
    <w:p w14:paraId="2F6E59D4" w14:textId="7CF0D726" w:rsidR="00937ED6" w:rsidRPr="009F515D" w:rsidRDefault="009A1782" w:rsidP="002402D1">
      <w:pPr>
        <w:spacing w:after="80"/>
        <w:rPr>
          <w:sz w:val="19"/>
          <w:szCs w:val="19"/>
        </w:rPr>
      </w:pPr>
      <w:r>
        <w:rPr>
          <w:sz w:val="19"/>
          <w:szCs w:val="19"/>
        </w:rPr>
        <w:t>Concentration in Communicating Science</w:t>
      </w:r>
      <w:r w:rsidR="001E0F32">
        <w:rPr>
          <w:sz w:val="19"/>
          <w:szCs w:val="19"/>
        </w:rPr>
        <w:t>, GPA: 4.0</w:t>
      </w:r>
    </w:p>
    <w:p w14:paraId="1EB93E9D" w14:textId="3D262B0B" w:rsidR="001E0F32" w:rsidRPr="00825086" w:rsidRDefault="002C7AE6" w:rsidP="00825086">
      <w:pPr>
        <w:pStyle w:val="Heading2"/>
        <w:spacing w:after="0"/>
      </w:pPr>
      <w:r>
        <w:t>M.A.</w:t>
      </w:r>
      <w:r>
        <w:rPr>
          <w:b w:val="0"/>
          <w:bCs/>
        </w:rPr>
        <w:t xml:space="preserve"> </w:t>
      </w:r>
      <w:r w:rsidR="00D57276">
        <w:rPr>
          <w:b w:val="0"/>
          <w:bCs/>
        </w:rPr>
        <w:t xml:space="preserve">in </w:t>
      </w:r>
      <w:r>
        <w:rPr>
          <w:b w:val="0"/>
          <w:bCs/>
        </w:rPr>
        <w:t>Astronomy</w:t>
      </w:r>
      <w:r w:rsidR="00825086">
        <w:rPr>
          <w:b w:val="0"/>
          <w:bCs/>
        </w:rPr>
        <w:t xml:space="preserve">, </w:t>
      </w:r>
      <w:r w:rsidR="00825086" w:rsidRPr="00825086">
        <w:rPr>
          <w:b w:val="0"/>
          <w:bCs/>
          <w:sz w:val="19"/>
          <w:szCs w:val="19"/>
        </w:rPr>
        <w:t>GPA: 4.0</w:t>
      </w:r>
      <w:r w:rsidR="005E45AF">
        <w:rPr>
          <w:b w:val="0"/>
          <w:bCs/>
        </w:rPr>
        <w:tab/>
      </w:r>
      <w:r>
        <w:rPr>
          <w:b w:val="0"/>
          <w:bCs/>
        </w:rPr>
        <w:t>Wesleyan University, Middletown, CT</w:t>
      </w:r>
      <w:r w:rsidR="005E45AF">
        <w:t xml:space="preserve"> </w:t>
      </w:r>
      <w:r w:rsidR="00C751D4">
        <w:t xml:space="preserve"> </w:t>
      </w:r>
      <w:r w:rsidR="005E45AF">
        <w:t xml:space="preserve"> </w:t>
      </w:r>
      <w:r>
        <w:t>2015</w:t>
      </w:r>
    </w:p>
    <w:p w14:paraId="2901B4A9" w14:textId="4B6BB6E8" w:rsidR="002C7AE6" w:rsidRDefault="002C7AE6" w:rsidP="007703EA">
      <w:pPr>
        <w:pStyle w:val="Heading2"/>
        <w:spacing w:after="0"/>
      </w:pPr>
      <w:r>
        <w:t>B.A.</w:t>
      </w:r>
      <w:r>
        <w:rPr>
          <w:b w:val="0"/>
          <w:bCs/>
        </w:rPr>
        <w:t xml:space="preserve"> </w:t>
      </w:r>
      <w:r w:rsidR="00D57276">
        <w:rPr>
          <w:b w:val="0"/>
          <w:bCs/>
        </w:rPr>
        <w:t xml:space="preserve">in </w:t>
      </w:r>
      <w:r>
        <w:rPr>
          <w:b w:val="0"/>
          <w:bCs/>
        </w:rPr>
        <w:t xml:space="preserve">Physics and Computer Science </w:t>
      </w:r>
      <w:r w:rsidR="005E45AF">
        <w:rPr>
          <w:b w:val="0"/>
          <w:bCs/>
        </w:rPr>
        <w:tab/>
      </w:r>
      <w:r>
        <w:rPr>
          <w:b w:val="0"/>
          <w:bCs/>
        </w:rPr>
        <w:t>Wesleyan University, Middletown, CT</w:t>
      </w:r>
      <w:r w:rsidR="00C751D4">
        <w:rPr>
          <w:b w:val="0"/>
          <w:bCs/>
        </w:rPr>
        <w:t xml:space="preserve"> </w:t>
      </w:r>
      <w:r w:rsidR="005E45AF">
        <w:t xml:space="preserve">  </w:t>
      </w:r>
      <w:r>
        <w:t>2014</w:t>
      </w:r>
    </w:p>
    <w:p w14:paraId="3675913B" w14:textId="278819DB" w:rsidR="006536AF" w:rsidRPr="006536AF" w:rsidRDefault="00A60186" w:rsidP="002402D1">
      <w:pPr>
        <w:spacing w:after="80"/>
      </w:pPr>
      <w:r w:rsidRPr="00A60186">
        <w:t>ΦBK Honor Society, GPA: 3.93</w:t>
      </w:r>
      <w:r w:rsidR="00621909">
        <w:br w:type="page"/>
      </w:r>
    </w:p>
    <w:p w14:paraId="609EE4C9" w14:textId="77777777" w:rsidR="00AF1918" w:rsidRDefault="00AF1918" w:rsidP="00121022">
      <w:pPr>
        <w:pStyle w:val="Heading1"/>
        <w:spacing w:before="160" w:after="0"/>
      </w:pPr>
      <w:r>
        <w:lastRenderedPageBreak/>
        <w:t>Skills</w:t>
      </w:r>
    </w:p>
    <w:p w14:paraId="4ABBEA3B" w14:textId="77777777" w:rsidR="00AF1918" w:rsidRDefault="00AF1918" w:rsidP="00AF1918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DC8A000" wp14:editId="44AF0648">
                <wp:extent cx="5943600" cy="0"/>
                <wp:effectExtent l="0" t="0" r="0" b="0"/>
                <wp:docPr id="187490078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CEEDC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615B2E6" w14:textId="68201B7F" w:rsidR="00AF1918" w:rsidRDefault="00AF1918" w:rsidP="00AF1918">
      <w:pPr>
        <w:pStyle w:val="ListBullet"/>
        <w:numPr>
          <w:ilvl w:val="0"/>
          <w:numId w:val="25"/>
        </w:numPr>
        <w:ind w:left="360"/>
      </w:pPr>
      <w:r>
        <w:t>Programing: Fluent in: Python, bash (</w:t>
      </w:r>
      <w:r w:rsidR="00E107A2">
        <w:t>U</w:t>
      </w:r>
      <w:r>
        <w:t>n</w:t>
      </w:r>
      <w:r w:rsidR="00E107A2">
        <w:t>i</w:t>
      </w:r>
      <w:r>
        <w:t>x/</w:t>
      </w:r>
      <w:r w:rsidR="00E107A2">
        <w:t>Li</w:t>
      </w:r>
      <w:r>
        <w:t>n</w:t>
      </w:r>
      <w:r w:rsidR="00E107A2">
        <w:t>u</w:t>
      </w:r>
      <w:r>
        <w:t xml:space="preserve">x), git. Familiar with: C, Fortran, SQL, </w:t>
      </w:r>
      <w:proofErr w:type="spellStart"/>
      <w:r>
        <w:t>slurm</w:t>
      </w:r>
      <w:proofErr w:type="spellEnd"/>
    </w:p>
    <w:p w14:paraId="297CF6C0" w14:textId="08137AF5" w:rsidR="00AF1918" w:rsidRDefault="00AF1918" w:rsidP="00AF1918">
      <w:pPr>
        <w:pStyle w:val="ListParagraph"/>
        <w:numPr>
          <w:ilvl w:val="0"/>
          <w:numId w:val="25"/>
        </w:numPr>
        <w:spacing w:after="80"/>
        <w:ind w:left="360"/>
      </w:pPr>
      <w:r>
        <w:t>Statistics: Bayesian inference and optimization, Markov chain Monte Carlo, nested sampling</w:t>
      </w:r>
      <w:r w:rsidR="00612F5E">
        <w:t>, familiar with</w:t>
      </w:r>
      <w:r w:rsidR="00051C2E">
        <w:t xml:space="preserve"> and eager to further explore computer vision &amp;</w:t>
      </w:r>
      <w:r w:rsidR="00612F5E">
        <w:t xml:space="preserve"> machine learning methods</w:t>
      </w:r>
      <w:r w:rsidR="00051C2E">
        <w:t>/</w:t>
      </w:r>
      <w:r w:rsidR="00612F5E">
        <w:t>frameworks in Python</w:t>
      </w:r>
    </w:p>
    <w:p w14:paraId="3A12EB62" w14:textId="77777777" w:rsidR="00AF1918" w:rsidRDefault="00AF1918" w:rsidP="00AF1918">
      <w:pPr>
        <w:pStyle w:val="ListBullet"/>
        <w:numPr>
          <w:ilvl w:val="0"/>
          <w:numId w:val="25"/>
        </w:numPr>
        <w:ind w:left="360"/>
      </w:pPr>
      <w:r>
        <w:t xml:space="preserve">Selected Astronomy courses: Planetary Astrophysics (incl. orbital mechanics), Astronomical Instrumentation (design, review, &amp; fabrication of optical, mechanical, electronic, &amp; interface systems including basic </w:t>
      </w:r>
      <w:proofErr w:type="spellStart"/>
      <w:r>
        <w:t>Zemax</w:t>
      </w:r>
      <w:proofErr w:type="spellEnd"/>
      <w:r>
        <w:t>, LabView, SolidWorks, &amp; machine shop experience)</w:t>
      </w:r>
    </w:p>
    <w:p w14:paraId="02DCDAF5" w14:textId="77777777" w:rsidR="00AF1918" w:rsidRDefault="00AF1918" w:rsidP="00AF1918">
      <w:pPr>
        <w:pStyle w:val="ListBullet"/>
        <w:numPr>
          <w:ilvl w:val="0"/>
          <w:numId w:val="25"/>
        </w:numPr>
        <w:ind w:left="360"/>
      </w:pPr>
      <w:r>
        <w:t>Technical courses: Computational Physics (N-body simulation, numerical integration, root-solving, etc.), Software Engineering (agile project management: Jira, Confluence), Algorithms and Complexity</w:t>
      </w:r>
    </w:p>
    <w:p w14:paraId="2B2AA275" w14:textId="77777777" w:rsidR="00AF1918" w:rsidRDefault="00AF1918" w:rsidP="00EE1424">
      <w:pPr>
        <w:pStyle w:val="Heading1"/>
        <w:spacing w:before="160" w:after="0"/>
      </w:pPr>
      <w:r>
        <w:t>Professional Development, Leadership, and Collaboration</w:t>
      </w:r>
    </w:p>
    <w:p w14:paraId="1DA72C29" w14:textId="77777777" w:rsidR="00AF1918" w:rsidRPr="00D94DC4" w:rsidRDefault="00AF1918" w:rsidP="00AF1918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898F78A" wp14:editId="4F5D46DE">
                <wp:extent cx="5943600" cy="0"/>
                <wp:effectExtent l="0" t="0" r="0" b="0"/>
                <wp:docPr id="63530832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9605DB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155E994" w14:textId="77777777" w:rsidR="00AF1918" w:rsidRDefault="00AF1918" w:rsidP="00AF1918">
      <w:pPr>
        <w:pStyle w:val="ListBullet"/>
        <w:numPr>
          <w:ilvl w:val="0"/>
          <w:numId w:val="23"/>
        </w:numPr>
        <w:tabs>
          <w:tab w:val="right" w:pos="9360"/>
        </w:tabs>
        <w:ind w:left="360"/>
      </w:pPr>
      <w:r>
        <w:t>UCSC Institute for Scientist &amp; Engineer Educators (ISEE) Professional Development Program (2018)</w:t>
      </w:r>
    </w:p>
    <w:p w14:paraId="47EE8D96" w14:textId="77777777" w:rsidR="00AF1918" w:rsidRPr="007932E1" w:rsidRDefault="00AF1918" w:rsidP="00AF1918">
      <w:pPr>
        <w:pStyle w:val="ListBullet"/>
        <w:numPr>
          <w:ilvl w:val="0"/>
          <w:numId w:val="0"/>
        </w:numPr>
        <w:tabs>
          <w:tab w:val="left" w:pos="540"/>
          <w:tab w:val="right" w:pos="9360"/>
        </w:tabs>
        <w:ind w:left="360" w:hanging="360"/>
      </w:pPr>
      <w:r>
        <w:tab/>
      </w:r>
      <w:r>
        <w:tab/>
      </w:r>
      <w:r w:rsidRPr="006E4203">
        <w:t>Intensive teaching workshop focusing on inquiry, assessment, and equity &amp; inclusion</w:t>
      </w:r>
    </w:p>
    <w:p w14:paraId="25BA7D86" w14:textId="77777777" w:rsidR="00AF1918" w:rsidRDefault="00AF1918" w:rsidP="00AF1918">
      <w:pPr>
        <w:pStyle w:val="ListBullet"/>
        <w:ind w:left="360"/>
        <w:rPr>
          <w:rStyle w:val="Hyperlink"/>
          <w:color w:val="000000" w:themeColor="text1"/>
          <w:u w:val="none"/>
        </w:rPr>
      </w:pPr>
      <w:r>
        <w:t>O</w:t>
      </w:r>
      <w:r w:rsidRPr="008A6050">
        <w:t xml:space="preserve">rganizing committee of </w:t>
      </w:r>
      <w:hyperlink r:id="rId15" w:history="1">
        <w:r w:rsidRPr="0026669D">
          <w:rPr>
            <w:rStyle w:val="Hyperlink"/>
          </w:rPr>
          <w:t>Astronomy on Tap</w:t>
        </w:r>
        <w:r>
          <w:rPr>
            <w:rStyle w:val="Hyperlink"/>
          </w:rPr>
          <w:t>:</w:t>
        </w:r>
        <w:r w:rsidRPr="0026669D">
          <w:rPr>
            <w:rStyle w:val="Hyperlink"/>
          </w:rPr>
          <w:t xml:space="preserve"> Austin, TX</w:t>
        </w:r>
      </w:hyperlink>
      <w:r w:rsidRPr="008A4B1E">
        <w:rPr>
          <w:rStyle w:val="Hyperlink"/>
          <w:u w:val="none"/>
        </w:rPr>
        <w:t xml:space="preserve"> </w:t>
      </w:r>
      <w:r w:rsidRPr="008A4B1E">
        <w:rPr>
          <w:rStyle w:val="Hyperlink"/>
          <w:color w:val="000000" w:themeColor="text1"/>
          <w:u w:val="none"/>
        </w:rPr>
        <w:t>(2016</w:t>
      </w:r>
      <w:r>
        <w:rPr>
          <w:rStyle w:val="Hyperlink"/>
          <w:color w:val="000000" w:themeColor="text1"/>
          <w:u w:val="none"/>
        </w:rPr>
        <w:t>–</w:t>
      </w:r>
      <w:r w:rsidRPr="008A4B1E">
        <w:rPr>
          <w:rStyle w:val="Hyperlink"/>
          <w:color w:val="000000" w:themeColor="text1"/>
          <w:u w:val="none"/>
        </w:rPr>
        <w:t>present)</w:t>
      </w:r>
    </w:p>
    <w:p w14:paraId="7E6E42D6" w14:textId="77777777" w:rsidR="00AF1918" w:rsidRPr="008A6050" w:rsidRDefault="00AF1918" w:rsidP="00AF1918">
      <w:pPr>
        <w:pStyle w:val="ListBullet"/>
        <w:numPr>
          <w:ilvl w:val="0"/>
          <w:numId w:val="0"/>
        </w:numPr>
        <w:ind w:firstLine="540"/>
      </w:pPr>
      <w:r>
        <w:rPr>
          <w:rStyle w:val="Hyperlink"/>
          <w:color w:val="000000" w:themeColor="text1"/>
          <w:u w:val="none"/>
        </w:rPr>
        <w:t>Monthly public talks on cutting edge astronomy to crowds of 200–300 people</w:t>
      </w:r>
    </w:p>
    <w:p w14:paraId="6706FEAE" w14:textId="77777777" w:rsidR="00AF1918" w:rsidRDefault="00AF1918" w:rsidP="00AF1918">
      <w:pPr>
        <w:pStyle w:val="ListBullet"/>
        <w:ind w:left="360"/>
      </w:pPr>
      <w:r w:rsidRPr="008A6050">
        <w:t xml:space="preserve">Organized </w:t>
      </w:r>
      <w:r>
        <w:t>&amp;</w:t>
      </w:r>
      <w:r w:rsidRPr="008A6050">
        <w:t xml:space="preserve"> lead </w:t>
      </w:r>
      <w:r>
        <w:t>4</w:t>
      </w:r>
      <w:r w:rsidRPr="008A6050">
        <w:t xml:space="preserve"> </w:t>
      </w:r>
      <w:r>
        <w:t>instructional</w:t>
      </w:r>
      <w:r w:rsidRPr="008A6050">
        <w:t xml:space="preserve"> trips to McDonald Observatory</w:t>
      </w:r>
      <w:r>
        <w:t xml:space="preserve"> for grad &amp; undergrad students</w:t>
      </w:r>
    </w:p>
    <w:p w14:paraId="12654B7B" w14:textId="77777777" w:rsidR="00AF1918" w:rsidRDefault="00AF1918" w:rsidP="00AF1918">
      <w:pPr>
        <w:pStyle w:val="ListBullet"/>
        <w:ind w:left="360"/>
      </w:pPr>
      <w:r>
        <w:t xml:space="preserve">Member of the Direct Imaging &amp; Spectroscopy of Exoplanetary Systems </w:t>
      </w:r>
      <w:r w:rsidRPr="00937ED6">
        <w:rPr>
          <w:i/>
          <w:iCs/>
        </w:rPr>
        <w:t>JWST</w:t>
      </w:r>
      <w:r>
        <w:t xml:space="preserve"> ERS team</w:t>
      </w:r>
    </w:p>
    <w:p w14:paraId="530D613C" w14:textId="77777777" w:rsidR="00AF1918" w:rsidRDefault="00AF1918" w:rsidP="00AF1918">
      <w:pPr>
        <w:pStyle w:val="ListBullet"/>
        <w:ind w:left="360"/>
      </w:pPr>
      <w:r>
        <w:t xml:space="preserve">Member of the </w:t>
      </w:r>
      <w:hyperlink r:id="rId16" w:history="1">
        <w:r w:rsidRPr="00091AA6">
          <w:rPr>
            <w:rStyle w:val="Hyperlink"/>
          </w:rPr>
          <w:t>astrobites</w:t>
        </w:r>
      </w:hyperlink>
      <w:r>
        <w:t xml:space="preserve"> collaboration (staff writer </w:t>
      </w:r>
      <w:r w:rsidRPr="008A6050">
        <w:t>2018</w:t>
      </w:r>
      <w:r>
        <w:rPr>
          <w:rStyle w:val="Hyperlink"/>
          <w:color w:val="000000" w:themeColor="text1"/>
          <w:u w:val="none"/>
        </w:rPr>
        <w:t>–</w:t>
      </w:r>
      <w:r w:rsidRPr="008A6050">
        <w:t>2019</w:t>
      </w:r>
      <w:r>
        <w:t xml:space="preserve"> and w</w:t>
      </w:r>
      <w:r w:rsidRPr="008A6050">
        <w:t>ebmaster)</w:t>
      </w:r>
    </w:p>
    <w:p w14:paraId="43581370" w14:textId="77777777" w:rsidR="00AF1918" w:rsidRDefault="00AF1918" w:rsidP="00AF1918">
      <w:pPr>
        <w:pStyle w:val="ListBullet"/>
        <w:ind w:left="360"/>
      </w:pPr>
      <w:r w:rsidRPr="008A6050">
        <w:t xml:space="preserve">Computer Officer, </w:t>
      </w:r>
      <w:r>
        <w:t xml:space="preserve">UT Austin </w:t>
      </w:r>
      <w:r w:rsidRPr="008A6050">
        <w:t>Astronomy Graduate Student Executive Committee, (2017</w:t>
      </w:r>
      <w:r>
        <w:rPr>
          <w:rStyle w:val="Hyperlink"/>
          <w:color w:val="000000" w:themeColor="text1"/>
          <w:u w:val="none"/>
        </w:rPr>
        <w:t>–</w:t>
      </w:r>
      <w:r w:rsidRPr="008A6050">
        <w:t>2021)</w:t>
      </w:r>
    </w:p>
    <w:p w14:paraId="24EE84F5" w14:textId="77777777" w:rsidR="00AF1918" w:rsidRDefault="00AF1918" w:rsidP="00AF1918">
      <w:pPr>
        <w:pStyle w:val="ListBullet"/>
        <w:ind w:left="360"/>
      </w:pPr>
      <w:r>
        <w:t xml:space="preserve">Coach at </w:t>
      </w:r>
      <w:hyperlink r:id="rId17" w:history="1">
        <w:r w:rsidRPr="00216F38">
          <w:rPr>
            <w:rStyle w:val="Hyperlink"/>
          </w:rPr>
          <w:t>Austin</w:t>
        </w:r>
        <w:r w:rsidRPr="00216F38">
          <w:rPr>
            <w:rStyle w:val="Hyperlink"/>
          </w:rPr>
          <w:t xml:space="preserve"> </w:t>
        </w:r>
        <w:r w:rsidRPr="00216F38">
          <w:rPr>
            <w:rStyle w:val="Hyperlink"/>
          </w:rPr>
          <w:t>Rowing Club</w:t>
        </w:r>
      </w:hyperlink>
      <w:r>
        <w:t xml:space="preserve"> (2017</w:t>
      </w:r>
      <w:r>
        <w:rPr>
          <w:rStyle w:val="Hyperlink"/>
          <w:color w:val="000000" w:themeColor="text1"/>
          <w:u w:val="none"/>
        </w:rPr>
        <w:t>–present),</w:t>
      </w:r>
      <w:r>
        <w:t xml:space="preserve"> four-year collegiate varsity athlete (Men’s Rowing)</w:t>
      </w:r>
    </w:p>
    <w:p w14:paraId="6D6F799A" w14:textId="77777777" w:rsidR="00AF1918" w:rsidRPr="008A6050" w:rsidRDefault="00AF1918" w:rsidP="00AF1918">
      <w:pPr>
        <w:pStyle w:val="ListBullet"/>
        <w:ind w:left="360"/>
      </w:pPr>
      <w:r>
        <w:t xml:space="preserve">National Outdoor Leadership School (NOLS) alumni, open water SCUBA + dry suit (28 dives, 20 </w:t>
      </w:r>
      <w:proofErr w:type="spellStart"/>
      <w:r>
        <w:t>hrs</w:t>
      </w:r>
      <w:proofErr w:type="spellEnd"/>
      <w:r>
        <w:t>)</w:t>
      </w:r>
    </w:p>
    <w:p w14:paraId="5F6F155A" w14:textId="77777777" w:rsidR="00AF1918" w:rsidRDefault="00AF1918" w:rsidP="00EE1424">
      <w:pPr>
        <w:pStyle w:val="Heading1"/>
        <w:spacing w:before="160" w:after="0"/>
      </w:pPr>
      <w:r>
        <w:t xml:space="preserve">Honors and Awards </w:t>
      </w:r>
    </w:p>
    <w:p w14:paraId="43930313" w14:textId="77777777" w:rsidR="00AF1918" w:rsidRPr="00D94DC4" w:rsidRDefault="00AF1918" w:rsidP="00AF1918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2F3800B" wp14:editId="7283F33F">
                <wp:extent cx="5943600" cy="0"/>
                <wp:effectExtent l="0" t="0" r="0" b="0"/>
                <wp:docPr id="57041712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763048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9E9C086" w14:textId="2067DDD8" w:rsidR="00AF1918" w:rsidRDefault="00AF1918" w:rsidP="00AF1918">
      <w:pPr>
        <w:pStyle w:val="ListBullet"/>
        <w:ind w:left="360"/>
      </w:pPr>
      <w:r>
        <w:t>Lead author &amp; PI of 3</w:t>
      </w:r>
      <w:r w:rsidRPr="00637EBD">
        <w:t xml:space="preserve"> space telescope </w:t>
      </w:r>
      <w:r>
        <w:t>programs ($400,605</w:t>
      </w:r>
      <w:r>
        <w:t xml:space="preserve">, </w:t>
      </w:r>
      <w:r w:rsidRPr="008C7237">
        <w:rPr>
          <w:i/>
          <w:iCs/>
        </w:rPr>
        <w:t>HST</w:t>
      </w:r>
      <w:r>
        <w:t xml:space="preserve"> Cycles 24 &amp; 29, </w:t>
      </w:r>
      <w:r w:rsidRPr="008C7237">
        <w:rPr>
          <w:i/>
          <w:iCs/>
        </w:rPr>
        <w:t>JWST</w:t>
      </w:r>
      <w:r>
        <w:t xml:space="preserve"> Cycle 1)</w:t>
      </w:r>
    </w:p>
    <w:p w14:paraId="178BBF9B" w14:textId="77777777" w:rsidR="00AF1918" w:rsidRDefault="00AF1918" w:rsidP="00AF1918">
      <w:pPr>
        <w:pStyle w:val="ListBullet"/>
        <w:ind w:left="360"/>
      </w:pPr>
      <w:r w:rsidRPr="008C7237">
        <w:t>University Graduate Continuing Fellowship</w:t>
      </w:r>
      <w:r>
        <w:t>, UT Austin ($40,804, 2018)</w:t>
      </w:r>
    </w:p>
    <w:p w14:paraId="67425893" w14:textId="77777777" w:rsidR="00AF1918" w:rsidRDefault="00AF1918" w:rsidP="00AF1918">
      <w:pPr>
        <w:pStyle w:val="ListBullet"/>
        <w:ind w:left="360"/>
      </w:pPr>
      <w:r w:rsidRPr="008C7237">
        <w:t>Board of Visitors Graduate Student Second Year Research Defense Award, UT Austin</w:t>
      </w:r>
      <w:r>
        <w:t xml:space="preserve"> (2017)</w:t>
      </w:r>
    </w:p>
    <w:p w14:paraId="774CF33D" w14:textId="77777777" w:rsidR="00AF1918" w:rsidRDefault="00AF1918" w:rsidP="00AF1918">
      <w:pPr>
        <w:pStyle w:val="ListBullet"/>
        <w:ind w:left="360"/>
      </w:pPr>
      <w:r w:rsidRPr="008C7237">
        <w:t>Frank N. Edmonds, Jr. Memorial Fellowship in Astronomy, UT Austin</w:t>
      </w:r>
      <w:r>
        <w:t xml:space="preserve"> (2016)</w:t>
      </w:r>
    </w:p>
    <w:p w14:paraId="5E1C6451" w14:textId="77777777" w:rsidR="00AF1918" w:rsidRDefault="00AF1918" w:rsidP="00AF1918">
      <w:pPr>
        <w:pStyle w:val="ListBullet"/>
        <w:ind w:left="360"/>
      </w:pPr>
      <w:r w:rsidRPr="008C7237">
        <w:t>ΦBK</w:t>
      </w:r>
      <w:r>
        <w:t xml:space="preserve"> honor society</w:t>
      </w:r>
      <w:r w:rsidRPr="008C7237">
        <w:t>, Wesleyan University</w:t>
      </w:r>
      <w:r>
        <w:t xml:space="preserve"> (2014)</w:t>
      </w:r>
    </w:p>
    <w:p w14:paraId="02416CB1" w14:textId="77777777" w:rsidR="00AF1918" w:rsidRDefault="00AF1918" w:rsidP="00AF1918">
      <w:pPr>
        <w:pStyle w:val="ListBullet"/>
        <w:ind w:left="360"/>
      </w:pPr>
      <w:r w:rsidRPr="008C7237">
        <w:t>Barry M. Goldwater Scholarship, Honorable Mention</w:t>
      </w:r>
      <w:r>
        <w:t xml:space="preserve"> (2013)</w:t>
      </w:r>
    </w:p>
    <w:p w14:paraId="43113160" w14:textId="77777777" w:rsidR="00CB5E8C" w:rsidRDefault="00CB5E8C" w:rsidP="00EE1424">
      <w:pPr>
        <w:pStyle w:val="Heading1"/>
        <w:spacing w:before="160" w:after="0"/>
      </w:pPr>
      <w:r>
        <w:t>Communication</w:t>
      </w:r>
    </w:p>
    <w:p w14:paraId="05A00EF6" w14:textId="77777777" w:rsidR="00CB5E8C" w:rsidRPr="0054086B" w:rsidRDefault="00CB5E8C" w:rsidP="00CB5E8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6FFA2F2" wp14:editId="481B15CD">
                <wp:extent cx="5943600" cy="0"/>
                <wp:effectExtent l="0" t="0" r="0" b="0"/>
                <wp:docPr id="106955376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EC34B5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86ABA19" w14:textId="77777777" w:rsidR="00CB5E8C" w:rsidRDefault="00CB5E8C" w:rsidP="00CB5E8C">
      <w:pPr>
        <w:pStyle w:val="ListBullet"/>
        <w:numPr>
          <w:ilvl w:val="0"/>
          <w:numId w:val="0"/>
        </w:numPr>
        <w:ind w:left="450" w:hanging="450"/>
      </w:pPr>
      <w:r>
        <w:t>Expert author and oral presenter to diverse audiences:</w:t>
      </w:r>
    </w:p>
    <w:p w14:paraId="61723CE7" w14:textId="77777777" w:rsidR="00CB5E8C" w:rsidRDefault="00CB5E8C" w:rsidP="00CB5E8C">
      <w:pPr>
        <w:pStyle w:val="ListBullet"/>
        <w:numPr>
          <w:ilvl w:val="1"/>
          <w:numId w:val="14"/>
        </w:numPr>
        <w:ind w:left="540"/>
      </w:pPr>
      <w:r>
        <w:t>Technical/scientific: 13</w:t>
      </w:r>
      <w:r w:rsidRPr="00527E2E">
        <w:t xml:space="preserve"> publications</w:t>
      </w:r>
      <w:r>
        <w:t xml:space="preserve"> in and referee for peer-reviewed Astronomy &amp; Physics journals, 15+ </w:t>
      </w:r>
      <w:r w:rsidRPr="00695C74">
        <w:t>present</w:t>
      </w:r>
      <w:r>
        <w:t xml:space="preserve">ations at domestic &amp; international </w:t>
      </w:r>
      <w:r w:rsidRPr="00527E2E">
        <w:t>conferences</w:t>
      </w:r>
    </w:p>
    <w:p w14:paraId="7697525D" w14:textId="77777777" w:rsidR="00CB5E8C" w:rsidRDefault="00CB5E8C" w:rsidP="00CB5E8C">
      <w:pPr>
        <w:pStyle w:val="ListBullet"/>
        <w:numPr>
          <w:ilvl w:val="1"/>
          <w:numId w:val="14"/>
        </w:numPr>
        <w:ind w:left="540"/>
      </w:pPr>
      <w:r>
        <w:t xml:space="preserve">Non-technical: staff writer for </w:t>
      </w:r>
      <w:hyperlink r:id="rId18" w:history="1">
        <w:r w:rsidRPr="00680846">
          <w:rPr>
            <w:rStyle w:val="Hyperlink"/>
          </w:rPr>
          <w:t>astrob</w:t>
        </w:r>
        <w:r w:rsidRPr="00680846">
          <w:rPr>
            <w:rStyle w:val="Hyperlink"/>
          </w:rPr>
          <w:t>i</w:t>
        </w:r>
        <w:r w:rsidRPr="00680846">
          <w:rPr>
            <w:rStyle w:val="Hyperlink"/>
          </w:rPr>
          <w:t>tes.org</w:t>
        </w:r>
      </w:hyperlink>
      <w:r>
        <w:t xml:space="preserve">, speaker at </w:t>
      </w:r>
      <w:hyperlink r:id="rId19" w:history="1">
        <w:r w:rsidRPr="0054086B">
          <w:rPr>
            <w:rStyle w:val="Hyperlink"/>
          </w:rPr>
          <w:t xml:space="preserve">outreach </w:t>
        </w:r>
        <w:r w:rsidRPr="0054086B">
          <w:rPr>
            <w:rStyle w:val="Hyperlink"/>
          </w:rPr>
          <w:t>e</w:t>
        </w:r>
        <w:r w:rsidRPr="0054086B">
          <w:rPr>
            <w:rStyle w:val="Hyperlink"/>
          </w:rPr>
          <w:t>vents</w:t>
        </w:r>
      </w:hyperlink>
      <w:r>
        <w:t>, TA for 7 courses</w:t>
      </w:r>
    </w:p>
    <w:p w14:paraId="263FC1EF" w14:textId="77777777" w:rsidR="00CB5E8C" w:rsidRDefault="00CB5E8C" w:rsidP="00CB5E8C">
      <w:pPr>
        <w:pStyle w:val="ListBullet"/>
        <w:numPr>
          <w:ilvl w:val="0"/>
          <w:numId w:val="0"/>
        </w:numPr>
        <w:ind w:left="360" w:hanging="360"/>
      </w:pPr>
      <w:r w:rsidRPr="001704C0">
        <w:t xml:space="preserve">Proven track record of </w:t>
      </w:r>
      <w:r>
        <w:t>successfully pitching innovative science programs</w:t>
      </w:r>
      <w:r w:rsidRPr="002D1051">
        <w:t>:</w:t>
      </w:r>
      <w:r>
        <w:t xml:space="preserve"> lead author of </w:t>
      </w:r>
      <w:r w:rsidRPr="008368B2">
        <w:t>3</w:t>
      </w:r>
      <w:r>
        <w:t xml:space="preserve"> accepted proposals to highly competitive space telescopes (</w:t>
      </w:r>
      <w:r>
        <w:rPr>
          <w:i/>
          <w:iCs/>
        </w:rPr>
        <w:t>HST</w:t>
      </w:r>
      <w:r>
        <w:t xml:space="preserve"> &amp; </w:t>
      </w:r>
      <w:r>
        <w:rPr>
          <w:i/>
          <w:iCs/>
        </w:rPr>
        <w:t>JWST</w:t>
      </w:r>
      <w:r>
        <w:t xml:space="preserve">) as a graduate student, securing </w:t>
      </w:r>
      <w:r w:rsidRPr="001704C0">
        <w:t xml:space="preserve">significant </w:t>
      </w:r>
      <w:r w:rsidRPr="002D1051">
        <w:t>funding ($400,605)</w:t>
      </w:r>
      <w:r>
        <w:t xml:space="preserve"> and culminating in presentations &amp; publications</w:t>
      </w:r>
    </w:p>
    <w:p w14:paraId="1A0B5CBE" w14:textId="1AAA0574" w:rsidR="00AF0996" w:rsidRDefault="00AF0996" w:rsidP="00EE1424">
      <w:pPr>
        <w:pStyle w:val="Heading1"/>
        <w:spacing w:before="160" w:after="0"/>
      </w:pPr>
      <w:r>
        <w:t xml:space="preserve">Selected Publications </w:t>
      </w:r>
      <w:r w:rsidRPr="00D94DC4">
        <w:rPr>
          <w:rFonts w:asciiTheme="minorHAnsi" w:hAnsiTheme="minorHAnsi" w:cstheme="minorHAnsi"/>
          <w:b w:val="0"/>
          <w:bCs/>
        </w:rPr>
        <w:t>(</w:t>
      </w:r>
      <w:r w:rsidR="004062B5">
        <w:rPr>
          <w:rFonts w:asciiTheme="minorHAnsi" w:hAnsiTheme="minorHAnsi" w:cstheme="minorHAnsi"/>
          <w:b w:val="0"/>
          <w:bCs/>
        </w:rPr>
        <w:t>complete list</w:t>
      </w:r>
      <w:r w:rsidR="00937ED6">
        <w:rPr>
          <w:rFonts w:asciiTheme="minorHAnsi" w:hAnsiTheme="minorHAnsi" w:cstheme="minorHAnsi"/>
          <w:b w:val="0"/>
          <w:bCs/>
        </w:rPr>
        <w:t xml:space="preserve"> and CV:</w:t>
      </w:r>
      <w:r w:rsidR="00C30FED">
        <w:rPr>
          <w:rFonts w:asciiTheme="minorHAnsi" w:hAnsiTheme="minorHAnsi" w:cstheme="minorHAnsi"/>
          <w:b w:val="0"/>
          <w:bCs/>
        </w:rPr>
        <w:t xml:space="preserve"> </w:t>
      </w:r>
      <w:hyperlink r:id="rId20" w:history="1">
        <w:r w:rsidR="000E3B1D" w:rsidRPr="00766557">
          <w:rPr>
            <w:rStyle w:val="Hyperlink"/>
            <w:rFonts w:asciiTheme="minorHAnsi" w:hAnsiTheme="minorHAnsi" w:cstheme="minorHAnsi"/>
            <w:b w:val="0"/>
            <w:bCs/>
          </w:rPr>
          <w:t>http://smfactor.github.io/publications/</w:t>
        </w:r>
      </w:hyperlink>
      <w:r w:rsidRPr="00D94DC4">
        <w:rPr>
          <w:rFonts w:asciiTheme="minorHAnsi" w:hAnsiTheme="minorHAnsi" w:cstheme="minorHAnsi"/>
          <w:b w:val="0"/>
          <w:bCs/>
        </w:rPr>
        <w:t>)</w:t>
      </w:r>
    </w:p>
    <w:p w14:paraId="40F19B1F" w14:textId="77777777" w:rsidR="00AF0996" w:rsidRPr="00D94DC4" w:rsidRDefault="00AF0996" w:rsidP="00AF099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1EAC11E" wp14:editId="75FF493A">
                <wp:extent cx="5943600" cy="0"/>
                <wp:effectExtent l="0" t="0" r="0" b="0"/>
                <wp:docPr id="196490546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C0D79C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FD8D3A6" w14:textId="086A2F29" w:rsidR="00AF0996" w:rsidRDefault="00000000" w:rsidP="007703EA">
      <w:pPr>
        <w:pStyle w:val="ListBullet"/>
        <w:numPr>
          <w:ilvl w:val="0"/>
          <w:numId w:val="20"/>
        </w:numPr>
        <w:ind w:left="360"/>
      </w:pPr>
      <w:hyperlink r:id="rId21" w:history="1">
        <w:r w:rsidR="00AF0996" w:rsidRPr="0071132E">
          <w:rPr>
            <w:rStyle w:val="Hyperlink"/>
            <w:i/>
            <w:iCs/>
          </w:rPr>
          <w:t>NICMOS Kernel-Phase Interferometry II: Demographics of Nearby Brown Dwarfs</w:t>
        </w:r>
      </w:hyperlink>
      <w:r w:rsidR="00AF0996">
        <w:t xml:space="preserve"> (</w:t>
      </w:r>
      <w:r w:rsidR="00AF0996" w:rsidRPr="004B45D4">
        <w:t>Samuel M. Factor</w:t>
      </w:r>
      <w:r w:rsidR="00AF0996">
        <w:t xml:space="preserve"> &amp; Adam L. Kraus, 2023, </w:t>
      </w:r>
      <w:r w:rsidR="005C7238">
        <w:rPr>
          <w:i/>
          <w:iCs/>
        </w:rPr>
        <w:t>The Astronomical Journal</w:t>
      </w:r>
      <w:r w:rsidR="00AF0996">
        <w:t>, 165, 130)</w:t>
      </w:r>
    </w:p>
    <w:p w14:paraId="0C3C438D" w14:textId="3D23048F" w:rsidR="00AF0996" w:rsidRDefault="00000000" w:rsidP="007703EA">
      <w:pPr>
        <w:pStyle w:val="ListBullet"/>
        <w:numPr>
          <w:ilvl w:val="0"/>
          <w:numId w:val="20"/>
        </w:numPr>
        <w:ind w:left="360"/>
      </w:pPr>
      <w:hyperlink r:id="rId22" w:history="1">
        <w:r w:rsidR="00AF0996" w:rsidRPr="0071132E">
          <w:rPr>
            <w:rStyle w:val="Hyperlink"/>
            <w:i/>
            <w:iCs/>
          </w:rPr>
          <w:t>NICMOS Kernel-Phase Interferometry I: Catalogue of Brown Dwarfs Observed in F110W and F170M</w:t>
        </w:r>
      </w:hyperlink>
      <w:r w:rsidR="00AF0996">
        <w:t xml:space="preserve"> (</w:t>
      </w:r>
      <w:r w:rsidR="00AF0996" w:rsidRPr="004B45D4">
        <w:t>Samuel M. Factor</w:t>
      </w:r>
      <w:r w:rsidR="00AF0996">
        <w:t xml:space="preserve"> &amp; Adam L. Kraus, 2022, </w:t>
      </w:r>
      <w:r w:rsidR="005C7238">
        <w:rPr>
          <w:i/>
          <w:iCs/>
        </w:rPr>
        <w:t>The Astronomical Journal</w:t>
      </w:r>
      <w:r w:rsidR="00AF0996">
        <w:t>, 164, 244)</w:t>
      </w:r>
    </w:p>
    <w:p w14:paraId="1E8E1D41" w14:textId="07DA8E36" w:rsidR="00B41936" w:rsidRPr="00B41936" w:rsidRDefault="00000000" w:rsidP="00FA7A8D">
      <w:pPr>
        <w:pStyle w:val="ListBullet"/>
        <w:numPr>
          <w:ilvl w:val="0"/>
          <w:numId w:val="20"/>
        </w:numPr>
        <w:ind w:left="360"/>
      </w:pPr>
      <w:hyperlink r:id="rId23" w:history="1">
        <w:r w:rsidR="00AF0996" w:rsidRPr="0071132E">
          <w:rPr>
            <w:rStyle w:val="Hyperlink"/>
            <w:i/>
            <w:iCs/>
          </w:rPr>
          <w:t>ALMA Observations of Asymmetric Molecular Gas Emission from a Protoplanetary Disk in the Orion Nebula</w:t>
        </w:r>
      </w:hyperlink>
      <w:r w:rsidR="00AF0996">
        <w:t xml:space="preserve"> (</w:t>
      </w:r>
      <w:r w:rsidR="00AF0996" w:rsidRPr="004B45D4">
        <w:t>Samuel M. Factor</w:t>
      </w:r>
      <w:r w:rsidR="00AF0996">
        <w:t xml:space="preserve">, A. M. Hughes, et al., 2017, </w:t>
      </w:r>
      <w:r w:rsidR="005C7238">
        <w:rPr>
          <w:i/>
          <w:iCs/>
        </w:rPr>
        <w:t>The Astronomical Journal</w:t>
      </w:r>
      <w:r w:rsidR="00AF0996">
        <w:t>, 153, 233)</w:t>
      </w:r>
    </w:p>
    <w:sectPr w:rsidR="00B41936" w:rsidRPr="00B41936" w:rsidSect="00F0296F">
      <w:type w:val="continuous"/>
      <w:pgSz w:w="12240" w:h="15840"/>
      <w:pgMar w:top="907" w:right="1440" w:bottom="720" w:left="144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324F7" w14:textId="77777777" w:rsidR="00AD0327" w:rsidRDefault="00AD0327">
      <w:pPr>
        <w:spacing w:after="0"/>
      </w:pPr>
      <w:r>
        <w:separator/>
      </w:r>
    </w:p>
  </w:endnote>
  <w:endnote w:type="continuationSeparator" w:id="0">
    <w:p w14:paraId="5C7C8B68" w14:textId="77777777" w:rsidR="00AD0327" w:rsidRDefault="00AD0327">
      <w:pPr>
        <w:spacing w:after="0"/>
      </w:pPr>
      <w:r>
        <w:continuationSeparator/>
      </w:r>
    </w:p>
  </w:endnote>
  <w:endnote w:type="continuationNotice" w:id="1">
    <w:p w14:paraId="73103349" w14:textId="77777777" w:rsidR="00AD0327" w:rsidRDefault="00AD032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NT AWESOME 6 FREE SOLID">
    <w:panose1 w:val="02000903000000000000"/>
    <w:charset w:val="00"/>
    <w:family w:val="auto"/>
    <w:notTrueType/>
    <w:pitch w:val="variable"/>
    <w:sig w:usb0="80000003" w:usb1="10000000" w:usb2="00000000" w:usb3="00000000" w:csb0="00000001" w:csb1="00000000"/>
  </w:font>
  <w:font w:name="Font Awesome 6 Free Regular">
    <w:panose1 w:val="02000503000000000000"/>
    <w:charset w:val="00"/>
    <w:family w:val="auto"/>
    <w:notTrueType/>
    <w:pitch w:val="variable"/>
    <w:sig w:usb0="80000003" w:usb1="1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FA695" w14:textId="5E1C9222" w:rsidR="00ED598E" w:rsidRDefault="00F8528B" w:rsidP="00F8528B">
    <w:pPr>
      <w:pStyle w:val="Footer"/>
      <w:tabs>
        <w:tab w:val="right" w:pos="9360"/>
      </w:tabs>
    </w:pPr>
    <w:r>
      <w:t xml:space="preserve">Samuel M. Factor </w:t>
    </w:r>
    <w:r w:rsidR="006F0FBE">
      <w:t xml:space="preserve">| </w:t>
    </w:r>
    <w:hyperlink r:id="rId1" w:history="1">
      <w:r w:rsidR="006F0FBE" w:rsidRPr="00766557">
        <w:rPr>
          <w:rStyle w:val="Hyperlink"/>
        </w:rPr>
        <w:t>smfactor0@gmail.com</w:t>
      </w:r>
    </w:hyperlink>
    <w:r w:rsidR="006F0FBE">
      <w:t xml:space="preserve"> |</w:t>
    </w:r>
    <w:r w:rsidR="0063410C">
      <w:t xml:space="preserve"> 608-852-5853 |</w:t>
    </w:r>
    <w:r w:rsidR="006F0FBE">
      <w:t xml:space="preserve"> </w:t>
    </w:r>
    <w:hyperlink r:id="rId2" w:history="1">
      <w:r w:rsidR="006F0FBE" w:rsidRPr="006F0FBE">
        <w:rPr>
          <w:rStyle w:val="Hyperlink"/>
        </w:rPr>
        <w:t>smfactor.github.io</w:t>
      </w:r>
    </w:hyperlink>
    <w:r w:rsidR="006F0FB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8114C" w14:textId="77777777" w:rsidR="00AD0327" w:rsidRDefault="00AD0327">
      <w:pPr>
        <w:spacing w:after="0"/>
      </w:pPr>
      <w:r>
        <w:separator/>
      </w:r>
    </w:p>
  </w:footnote>
  <w:footnote w:type="continuationSeparator" w:id="0">
    <w:p w14:paraId="555BBE3F" w14:textId="77777777" w:rsidR="00AD0327" w:rsidRDefault="00AD0327">
      <w:pPr>
        <w:spacing w:after="0"/>
      </w:pPr>
      <w:r>
        <w:continuationSeparator/>
      </w:r>
    </w:p>
  </w:footnote>
  <w:footnote w:type="continuationNotice" w:id="1">
    <w:p w14:paraId="46857EF9" w14:textId="77777777" w:rsidR="00AD0327" w:rsidRDefault="00AD032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32F45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6CF04FB"/>
    <w:multiLevelType w:val="hybridMultilevel"/>
    <w:tmpl w:val="9A821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6151F5"/>
    <w:multiLevelType w:val="multilevel"/>
    <w:tmpl w:val="BB1A5D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4B37350D"/>
    <w:multiLevelType w:val="hybridMultilevel"/>
    <w:tmpl w:val="2526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D01D5"/>
    <w:multiLevelType w:val="multilevel"/>
    <w:tmpl w:val="02560A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790D0D"/>
    <w:multiLevelType w:val="hybridMultilevel"/>
    <w:tmpl w:val="A9F8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2"/>
  </w:num>
  <w:num w:numId="15" w16cid:durableId="94441604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5"/>
  </w:num>
  <w:num w:numId="20" w16cid:durableId="1845970549">
    <w:abstractNumId w:val="13"/>
  </w:num>
  <w:num w:numId="21" w16cid:durableId="1354187409">
    <w:abstractNumId w:val="16"/>
  </w:num>
  <w:num w:numId="22" w16cid:durableId="527106264">
    <w:abstractNumId w:val="12"/>
  </w:num>
  <w:num w:numId="23" w16cid:durableId="9043350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34781514">
    <w:abstractNumId w:val="10"/>
  </w:num>
  <w:num w:numId="25" w16cid:durableId="1603999413">
    <w:abstractNumId w:val="11"/>
  </w:num>
  <w:num w:numId="26" w16cid:durableId="18631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DA"/>
    <w:rsid w:val="00003455"/>
    <w:rsid w:val="000037A5"/>
    <w:rsid w:val="00004137"/>
    <w:rsid w:val="00013D05"/>
    <w:rsid w:val="00021C10"/>
    <w:rsid w:val="00021E35"/>
    <w:rsid w:val="000238A3"/>
    <w:rsid w:val="00030A4F"/>
    <w:rsid w:val="000315AA"/>
    <w:rsid w:val="00032277"/>
    <w:rsid w:val="00032383"/>
    <w:rsid w:val="00032982"/>
    <w:rsid w:val="00036EF4"/>
    <w:rsid w:val="00037A3D"/>
    <w:rsid w:val="00037A80"/>
    <w:rsid w:val="0004081D"/>
    <w:rsid w:val="00047720"/>
    <w:rsid w:val="00047C0B"/>
    <w:rsid w:val="00051C2E"/>
    <w:rsid w:val="0005258E"/>
    <w:rsid w:val="00053844"/>
    <w:rsid w:val="000539BD"/>
    <w:rsid w:val="00066E2A"/>
    <w:rsid w:val="00076DB4"/>
    <w:rsid w:val="00080B2B"/>
    <w:rsid w:val="00081B25"/>
    <w:rsid w:val="0008630F"/>
    <w:rsid w:val="0009195F"/>
    <w:rsid w:val="00091AA6"/>
    <w:rsid w:val="00097B28"/>
    <w:rsid w:val="000A342F"/>
    <w:rsid w:val="000A640B"/>
    <w:rsid w:val="000B0727"/>
    <w:rsid w:val="000C31DE"/>
    <w:rsid w:val="000C604F"/>
    <w:rsid w:val="000D355D"/>
    <w:rsid w:val="000D5360"/>
    <w:rsid w:val="000D5CB0"/>
    <w:rsid w:val="000E0133"/>
    <w:rsid w:val="000E3B1D"/>
    <w:rsid w:val="001046AC"/>
    <w:rsid w:val="00107693"/>
    <w:rsid w:val="0011008C"/>
    <w:rsid w:val="00111371"/>
    <w:rsid w:val="00114986"/>
    <w:rsid w:val="001172E5"/>
    <w:rsid w:val="00121022"/>
    <w:rsid w:val="00122AE6"/>
    <w:rsid w:val="001274B5"/>
    <w:rsid w:val="00140528"/>
    <w:rsid w:val="00140658"/>
    <w:rsid w:val="001433E3"/>
    <w:rsid w:val="001455BB"/>
    <w:rsid w:val="001530D0"/>
    <w:rsid w:val="00153234"/>
    <w:rsid w:val="0016014D"/>
    <w:rsid w:val="001608CC"/>
    <w:rsid w:val="0016798B"/>
    <w:rsid w:val="0018191F"/>
    <w:rsid w:val="00181FE7"/>
    <w:rsid w:val="00186230"/>
    <w:rsid w:val="001965CC"/>
    <w:rsid w:val="001A2DB8"/>
    <w:rsid w:val="001A3837"/>
    <w:rsid w:val="001A514C"/>
    <w:rsid w:val="001B6382"/>
    <w:rsid w:val="001B70DD"/>
    <w:rsid w:val="001C12CF"/>
    <w:rsid w:val="001C5440"/>
    <w:rsid w:val="001C6730"/>
    <w:rsid w:val="001D4B58"/>
    <w:rsid w:val="001E0CF4"/>
    <w:rsid w:val="001E0F32"/>
    <w:rsid w:val="001E786B"/>
    <w:rsid w:val="001E7F3C"/>
    <w:rsid w:val="001F034E"/>
    <w:rsid w:val="001F038F"/>
    <w:rsid w:val="001F3D12"/>
    <w:rsid w:val="00200572"/>
    <w:rsid w:val="00201F5C"/>
    <w:rsid w:val="00206CE0"/>
    <w:rsid w:val="00207B37"/>
    <w:rsid w:val="00207E92"/>
    <w:rsid w:val="00214B17"/>
    <w:rsid w:val="00216F38"/>
    <w:rsid w:val="00220319"/>
    <w:rsid w:val="00225160"/>
    <w:rsid w:val="00226D10"/>
    <w:rsid w:val="002402D1"/>
    <w:rsid w:val="0024235E"/>
    <w:rsid w:val="002523B5"/>
    <w:rsid w:val="00252A13"/>
    <w:rsid w:val="0025535C"/>
    <w:rsid w:val="00255E29"/>
    <w:rsid w:val="002566E3"/>
    <w:rsid w:val="00260BB9"/>
    <w:rsid w:val="00262033"/>
    <w:rsid w:val="0026669D"/>
    <w:rsid w:val="00271453"/>
    <w:rsid w:val="002765AE"/>
    <w:rsid w:val="00276E4F"/>
    <w:rsid w:val="00280B10"/>
    <w:rsid w:val="00282688"/>
    <w:rsid w:val="0028554A"/>
    <w:rsid w:val="00285763"/>
    <w:rsid w:val="00285C46"/>
    <w:rsid w:val="00295104"/>
    <w:rsid w:val="002A025B"/>
    <w:rsid w:val="002A41C5"/>
    <w:rsid w:val="002B7D4B"/>
    <w:rsid w:val="002C0DDD"/>
    <w:rsid w:val="002C3CE0"/>
    <w:rsid w:val="002C41AC"/>
    <w:rsid w:val="002C7AE6"/>
    <w:rsid w:val="002D1051"/>
    <w:rsid w:val="002D3D8E"/>
    <w:rsid w:val="002D59A2"/>
    <w:rsid w:val="002E127E"/>
    <w:rsid w:val="002E4C93"/>
    <w:rsid w:val="002F3D11"/>
    <w:rsid w:val="0030189A"/>
    <w:rsid w:val="00302F19"/>
    <w:rsid w:val="00304507"/>
    <w:rsid w:val="003108DB"/>
    <w:rsid w:val="00323931"/>
    <w:rsid w:val="00325B7F"/>
    <w:rsid w:val="00331246"/>
    <w:rsid w:val="003319FB"/>
    <w:rsid w:val="00332E59"/>
    <w:rsid w:val="0033578D"/>
    <w:rsid w:val="00337A72"/>
    <w:rsid w:val="003434CA"/>
    <w:rsid w:val="00350498"/>
    <w:rsid w:val="00351D1B"/>
    <w:rsid w:val="003570A6"/>
    <w:rsid w:val="00357FD0"/>
    <w:rsid w:val="00360DA7"/>
    <w:rsid w:val="003630D5"/>
    <w:rsid w:val="00366772"/>
    <w:rsid w:val="00371690"/>
    <w:rsid w:val="00374627"/>
    <w:rsid w:val="00377B93"/>
    <w:rsid w:val="00380722"/>
    <w:rsid w:val="0038797B"/>
    <w:rsid w:val="00394A6D"/>
    <w:rsid w:val="003B2143"/>
    <w:rsid w:val="003C14A1"/>
    <w:rsid w:val="003C263B"/>
    <w:rsid w:val="003C38F0"/>
    <w:rsid w:val="003C5E29"/>
    <w:rsid w:val="003D44E8"/>
    <w:rsid w:val="003D6D77"/>
    <w:rsid w:val="003E5E3C"/>
    <w:rsid w:val="003E7169"/>
    <w:rsid w:val="003F0D59"/>
    <w:rsid w:val="003F19B9"/>
    <w:rsid w:val="003F53A9"/>
    <w:rsid w:val="00400FD0"/>
    <w:rsid w:val="0040118E"/>
    <w:rsid w:val="00401EA2"/>
    <w:rsid w:val="004037A1"/>
    <w:rsid w:val="00403A3B"/>
    <w:rsid w:val="00405CCF"/>
    <w:rsid w:val="004062B5"/>
    <w:rsid w:val="00406C7B"/>
    <w:rsid w:val="00411A5D"/>
    <w:rsid w:val="004143EC"/>
    <w:rsid w:val="00420DE9"/>
    <w:rsid w:val="00433CD1"/>
    <w:rsid w:val="00437650"/>
    <w:rsid w:val="0044251B"/>
    <w:rsid w:val="00444DFB"/>
    <w:rsid w:val="00445933"/>
    <w:rsid w:val="004476A1"/>
    <w:rsid w:val="004476B0"/>
    <w:rsid w:val="00447D2C"/>
    <w:rsid w:val="00450468"/>
    <w:rsid w:val="00460165"/>
    <w:rsid w:val="0047558D"/>
    <w:rsid w:val="00483134"/>
    <w:rsid w:val="004947B8"/>
    <w:rsid w:val="00497D17"/>
    <w:rsid w:val="004A4BFA"/>
    <w:rsid w:val="004B150A"/>
    <w:rsid w:val="004B45D4"/>
    <w:rsid w:val="004B5B87"/>
    <w:rsid w:val="004C0CD4"/>
    <w:rsid w:val="004C5016"/>
    <w:rsid w:val="004D41E4"/>
    <w:rsid w:val="004D433E"/>
    <w:rsid w:val="004D575E"/>
    <w:rsid w:val="004E47F6"/>
    <w:rsid w:val="004E6381"/>
    <w:rsid w:val="004F305A"/>
    <w:rsid w:val="004F7524"/>
    <w:rsid w:val="00503967"/>
    <w:rsid w:val="00504FB9"/>
    <w:rsid w:val="00507422"/>
    <w:rsid w:val="005114E7"/>
    <w:rsid w:val="00516B2E"/>
    <w:rsid w:val="00527E2E"/>
    <w:rsid w:val="00530635"/>
    <w:rsid w:val="005338E9"/>
    <w:rsid w:val="00536083"/>
    <w:rsid w:val="0054086B"/>
    <w:rsid w:val="00542008"/>
    <w:rsid w:val="00545006"/>
    <w:rsid w:val="00545F8A"/>
    <w:rsid w:val="005463C0"/>
    <w:rsid w:val="00546437"/>
    <w:rsid w:val="005760DF"/>
    <w:rsid w:val="00576980"/>
    <w:rsid w:val="00582E2D"/>
    <w:rsid w:val="00592F9F"/>
    <w:rsid w:val="00596DAB"/>
    <w:rsid w:val="0059717E"/>
    <w:rsid w:val="005A1CE4"/>
    <w:rsid w:val="005A29F5"/>
    <w:rsid w:val="005A77FC"/>
    <w:rsid w:val="005A7D83"/>
    <w:rsid w:val="005A7D8A"/>
    <w:rsid w:val="005B17A7"/>
    <w:rsid w:val="005C2BF4"/>
    <w:rsid w:val="005C7238"/>
    <w:rsid w:val="005D49B2"/>
    <w:rsid w:val="005D56F3"/>
    <w:rsid w:val="005D5D10"/>
    <w:rsid w:val="005D7729"/>
    <w:rsid w:val="005E45AF"/>
    <w:rsid w:val="005E5E55"/>
    <w:rsid w:val="005E6D6F"/>
    <w:rsid w:val="005F04C0"/>
    <w:rsid w:val="005F123A"/>
    <w:rsid w:val="00605599"/>
    <w:rsid w:val="00610F61"/>
    <w:rsid w:val="00610F87"/>
    <w:rsid w:val="00611AE0"/>
    <w:rsid w:val="00612F5E"/>
    <w:rsid w:val="00614030"/>
    <w:rsid w:val="00616068"/>
    <w:rsid w:val="00620D2B"/>
    <w:rsid w:val="00621909"/>
    <w:rsid w:val="00627B1A"/>
    <w:rsid w:val="0063410C"/>
    <w:rsid w:val="00637EBD"/>
    <w:rsid w:val="00642662"/>
    <w:rsid w:val="006536AF"/>
    <w:rsid w:val="00667A18"/>
    <w:rsid w:val="006734FD"/>
    <w:rsid w:val="0067595E"/>
    <w:rsid w:val="00680846"/>
    <w:rsid w:val="00692F19"/>
    <w:rsid w:val="006953A2"/>
    <w:rsid w:val="00695C74"/>
    <w:rsid w:val="006A0544"/>
    <w:rsid w:val="006A3D6F"/>
    <w:rsid w:val="006A5A8F"/>
    <w:rsid w:val="006B3E24"/>
    <w:rsid w:val="006B4315"/>
    <w:rsid w:val="006C152C"/>
    <w:rsid w:val="006C75C9"/>
    <w:rsid w:val="006D236F"/>
    <w:rsid w:val="006D2AF7"/>
    <w:rsid w:val="006D3A2D"/>
    <w:rsid w:val="006E0605"/>
    <w:rsid w:val="006E401C"/>
    <w:rsid w:val="006E4203"/>
    <w:rsid w:val="006F0EAE"/>
    <w:rsid w:val="006F0FBE"/>
    <w:rsid w:val="006F2441"/>
    <w:rsid w:val="00701C81"/>
    <w:rsid w:val="00703C09"/>
    <w:rsid w:val="0070437E"/>
    <w:rsid w:val="0071097B"/>
    <w:rsid w:val="00711175"/>
    <w:rsid w:val="0071132E"/>
    <w:rsid w:val="007114DF"/>
    <w:rsid w:val="00712084"/>
    <w:rsid w:val="007148DA"/>
    <w:rsid w:val="00714EC2"/>
    <w:rsid w:val="00717024"/>
    <w:rsid w:val="0073389F"/>
    <w:rsid w:val="007477C3"/>
    <w:rsid w:val="007571DC"/>
    <w:rsid w:val="007703EA"/>
    <w:rsid w:val="0077129C"/>
    <w:rsid w:val="00772BF4"/>
    <w:rsid w:val="007730DF"/>
    <w:rsid w:val="00774126"/>
    <w:rsid w:val="0077519A"/>
    <w:rsid w:val="0077621B"/>
    <w:rsid w:val="00780156"/>
    <w:rsid w:val="00781236"/>
    <w:rsid w:val="0079072F"/>
    <w:rsid w:val="00792585"/>
    <w:rsid w:val="007932E1"/>
    <w:rsid w:val="007941C7"/>
    <w:rsid w:val="007963CE"/>
    <w:rsid w:val="007A6A18"/>
    <w:rsid w:val="007A6CED"/>
    <w:rsid w:val="007A7186"/>
    <w:rsid w:val="007B504F"/>
    <w:rsid w:val="007B5392"/>
    <w:rsid w:val="007C0768"/>
    <w:rsid w:val="007C54D2"/>
    <w:rsid w:val="007D00B3"/>
    <w:rsid w:val="007E5BED"/>
    <w:rsid w:val="0081250F"/>
    <w:rsid w:val="00824550"/>
    <w:rsid w:val="00825086"/>
    <w:rsid w:val="008406FF"/>
    <w:rsid w:val="0084136C"/>
    <w:rsid w:val="00842EF0"/>
    <w:rsid w:val="0084397A"/>
    <w:rsid w:val="00844F81"/>
    <w:rsid w:val="00853830"/>
    <w:rsid w:val="00855CA3"/>
    <w:rsid w:val="0086325C"/>
    <w:rsid w:val="008672A9"/>
    <w:rsid w:val="008714A9"/>
    <w:rsid w:val="0087310C"/>
    <w:rsid w:val="00873549"/>
    <w:rsid w:val="00885B50"/>
    <w:rsid w:val="00886223"/>
    <w:rsid w:val="00886378"/>
    <w:rsid w:val="00886E4A"/>
    <w:rsid w:val="008916B6"/>
    <w:rsid w:val="0089651B"/>
    <w:rsid w:val="008A4B1E"/>
    <w:rsid w:val="008A6050"/>
    <w:rsid w:val="008A686E"/>
    <w:rsid w:val="008C4331"/>
    <w:rsid w:val="008C7237"/>
    <w:rsid w:val="008D27A7"/>
    <w:rsid w:val="008D32E2"/>
    <w:rsid w:val="008D5413"/>
    <w:rsid w:val="008D5A41"/>
    <w:rsid w:val="008D6A27"/>
    <w:rsid w:val="008E038B"/>
    <w:rsid w:val="008E10EB"/>
    <w:rsid w:val="008E4E1D"/>
    <w:rsid w:val="008E5671"/>
    <w:rsid w:val="008F271C"/>
    <w:rsid w:val="009004E5"/>
    <w:rsid w:val="009059FF"/>
    <w:rsid w:val="0091111C"/>
    <w:rsid w:val="0091115D"/>
    <w:rsid w:val="009114C4"/>
    <w:rsid w:val="00912D4C"/>
    <w:rsid w:val="00921840"/>
    <w:rsid w:val="0092326E"/>
    <w:rsid w:val="00924DC2"/>
    <w:rsid w:val="00927B7D"/>
    <w:rsid w:val="0093056E"/>
    <w:rsid w:val="0093754D"/>
    <w:rsid w:val="00937ED6"/>
    <w:rsid w:val="00950405"/>
    <w:rsid w:val="00950EA4"/>
    <w:rsid w:val="00952F98"/>
    <w:rsid w:val="00956C3B"/>
    <w:rsid w:val="00962C06"/>
    <w:rsid w:val="00971892"/>
    <w:rsid w:val="0097323F"/>
    <w:rsid w:val="009757B2"/>
    <w:rsid w:val="009763C8"/>
    <w:rsid w:val="00982EDE"/>
    <w:rsid w:val="009858B8"/>
    <w:rsid w:val="009A1782"/>
    <w:rsid w:val="009A751E"/>
    <w:rsid w:val="009B0A90"/>
    <w:rsid w:val="009B24B9"/>
    <w:rsid w:val="009C10B8"/>
    <w:rsid w:val="009C2119"/>
    <w:rsid w:val="009C429D"/>
    <w:rsid w:val="009C7FD6"/>
    <w:rsid w:val="009D04EB"/>
    <w:rsid w:val="009D41D9"/>
    <w:rsid w:val="009D5B56"/>
    <w:rsid w:val="009D676C"/>
    <w:rsid w:val="009E217C"/>
    <w:rsid w:val="009E3475"/>
    <w:rsid w:val="009E4403"/>
    <w:rsid w:val="009F2912"/>
    <w:rsid w:val="009F3B78"/>
    <w:rsid w:val="009F515D"/>
    <w:rsid w:val="00A00679"/>
    <w:rsid w:val="00A02E38"/>
    <w:rsid w:val="00A05FB0"/>
    <w:rsid w:val="00A22E09"/>
    <w:rsid w:val="00A249B7"/>
    <w:rsid w:val="00A255C8"/>
    <w:rsid w:val="00A32A22"/>
    <w:rsid w:val="00A32DF8"/>
    <w:rsid w:val="00A350F0"/>
    <w:rsid w:val="00A36F7A"/>
    <w:rsid w:val="00A37CB5"/>
    <w:rsid w:val="00A538DA"/>
    <w:rsid w:val="00A60186"/>
    <w:rsid w:val="00A7066C"/>
    <w:rsid w:val="00A70EFD"/>
    <w:rsid w:val="00A72442"/>
    <w:rsid w:val="00A727DA"/>
    <w:rsid w:val="00A8131A"/>
    <w:rsid w:val="00A8417E"/>
    <w:rsid w:val="00A86A34"/>
    <w:rsid w:val="00A91D99"/>
    <w:rsid w:val="00A93B06"/>
    <w:rsid w:val="00AA2091"/>
    <w:rsid w:val="00AA4729"/>
    <w:rsid w:val="00AB2C3D"/>
    <w:rsid w:val="00AC5DCE"/>
    <w:rsid w:val="00AD0327"/>
    <w:rsid w:val="00AE299B"/>
    <w:rsid w:val="00AE2C8F"/>
    <w:rsid w:val="00AF0996"/>
    <w:rsid w:val="00AF1918"/>
    <w:rsid w:val="00AF3073"/>
    <w:rsid w:val="00AF3803"/>
    <w:rsid w:val="00B0470E"/>
    <w:rsid w:val="00B063E6"/>
    <w:rsid w:val="00B15C87"/>
    <w:rsid w:val="00B203B6"/>
    <w:rsid w:val="00B30374"/>
    <w:rsid w:val="00B30471"/>
    <w:rsid w:val="00B31154"/>
    <w:rsid w:val="00B313A3"/>
    <w:rsid w:val="00B31AD9"/>
    <w:rsid w:val="00B35070"/>
    <w:rsid w:val="00B41936"/>
    <w:rsid w:val="00B430AF"/>
    <w:rsid w:val="00B440AE"/>
    <w:rsid w:val="00B5201C"/>
    <w:rsid w:val="00B52572"/>
    <w:rsid w:val="00B5257D"/>
    <w:rsid w:val="00B56DF4"/>
    <w:rsid w:val="00B57514"/>
    <w:rsid w:val="00B610B1"/>
    <w:rsid w:val="00B66688"/>
    <w:rsid w:val="00B75ED2"/>
    <w:rsid w:val="00B769EE"/>
    <w:rsid w:val="00B8342B"/>
    <w:rsid w:val="00B8625A"/>
    <w:rsid w:val="00B86516"/>
    <w:rsid w:val="00B93088"/>
    <w:rsid w:val="00BB273E"/>
    <w:rsid w:val="00BC1932"/>
    <w:rsid w:val="00BD408D"/>
    <w:rsid w:val="00BD735D"/>
    <w:rsid w:val="00BE3784"/>
    <w:rsid w:val="00C018F2"/>
    <w:rsid w:val="00C03729"/>
    <w:rsid w:val="00C04033"/>
    <w:rsid w:val="00C05D99"/>
    <w:rsid w:val="00C11A04"/>
    <w:rsid w:val="00C172E7"/>
    <w:rsid w:val="00C20013"/>
    <w:rsid w:val="00C257DA"/>
    <w:rsid w:val="00C27F5A"/>
    <w:rsid w:val="00C30F46"/>
    <w:rsid w:val="00C30FED"/>
    <w:rsid w:val="00C35033"/>
    <w:rsid w:val="00C3703F"/>
    <w:rsid w:val="00C444AC"/>
    <w:rsid w:val="00C532BA"/>
    <w:rsid w:val="00C57E43"/>
    <w:rsid w:val="00C62104"/>
    <w:rsid w:val="00C62AAB"/>
    <w:rsid w:val="00C6464E"/>
    <w:rsid w:val="00C72B59"/>
    <w:rsid w:val="00C751D4"/>
    <w:rsid w:val="00C85216"/>
    <w:rsid w:val="00C86F4F"/>
    <w:rsid w:val="00C904F1"/>
    <w:rsid w:val="00C9734F"/>
    <w:rsid w:val="00CB5E8C"/>
    <w:rsid w:val="00CC75DB"/>
    <w:rsid w:val="00CE3FBC"/>
    <w:rsid w:val="00CE6FC5"/>
    <w:rsid w:val="00CE7718"/>
    <w:rsid w:val="00D016ED"/>
    <w:rsid w:val="00D05F48"/>
    <w:rsid w:val="00D06811"/>
    <w:rsid w:val="00D07DF2"/>
    <w:rsid w:val="00D16ABC"/>
    <w:rsid w:val="00D241A0"/>
    <w:rsid w:val="00D33143"/>
    <w:rsid w:val="00D33A70"/>
    <w:rsid w:val="00D37D67"/>
    <w:rsid w:val="00D4111F"/>
    <w:rsid w:val="00D468C9"/>
    <w:rsid w:val="00D52131"/>
    <w:rsid w:val="00D53D58"/>
    <w:rsid w:val="00D56207"/>
    <w:rsid w:val="00D57276"/>
    <w:rsid w:val="00D6160F"/>
    <w:rsid w:val="00D6278D"/>
    <w:rsid w:val="00D723CA"/>
    <w:rsid w:val="00D7441A"/>
    <w:rsid w:val="00D757F2"/>
    <w:rsid w:val="00D765AF"/>
    <w:rsid w:val="00D776FE"/>
    <w:rsid w:val="00D83CFD"/>
    <w:rsid w:val="00D8463F"/>
    <w:rsid w:val="00D852C3"/>
    <w:rsid w:val="00D94B2F"/>
    <w:rsid w:val="00D94DC4"/>
    <w:rsid w:val="00D95183"/>
    <w:rsid w:val="00D963D1"/>
    <w:rsid w:val="00D96E2C"/>
    <w:rsid w:val="00DA3D2C"/>
    <w:rsid w:val="00DB0FE7"/>
    <w:rsid w:val="00DB5A00"/>
    <w:rsid w:val="00DC339A"/>
    <w:rsid w:val="00DD0BAB"/>
    <w:rsid w:val="00DD4208"/>
    <w:rsid w:val="00DE28EF"/>
    <w:rsid w:val="00DF2AB2"/>
    <w:rsid w:val="00DF3D23"/>
    <w:rsid w:val="00DF6652"/>
    <w:rsid w:val="00E01B82"/>
    <w:rsid w:val="00E107A2"/>
    <w:rsid w:val="00E14933"/>
    <w:rsid w:val="00E161FB"/>
    <w:rsid w:val="00E17B28"/>
    <w:rsid w:val="00E21274"/>
    <w:rsid w:val="00E23538"/>
    <w:rsid w:val="00E302D7"/>
    <w:rsid w:val="00E321B6"/>
    <w:rsid w:val="00E419A6"/>
    <w:rsid w:val="00E420DB"/>
    <w:rsid w:val="00E45F8D"/>
    <w:rsid w:val="00E65933"/>
    <w:rsid w:val="00E66F5E"/>
    <w:rsid w:val="00E70D99"/>
    <w:rsid w:val="00E71047"/>
    <w:rsid w:val="00E726F0"/>
    <w:rsid w:val="00E77713"/>
    <w:rsid w:val="00E77D50"/>
    <w:rsid w:val="00E85A5A"/>
    <w:rsid w:val="00EA10B9"/>
    <w:rsid w:val="00EA1EF0"/>
    <w:rsid w:val="00EA2B92"/>
    <w:rsid w:val="00EA44CD"/>
    <w:rsid w:val="00EA4B96"/>
    <w:rsid w:val="00EC12CE"/>
    <w:rsid w:val="00ED18C4"/>
    <w:rsid w:val="00ED209A"/>
    <w:rsid w:val="00ED598E"/>
    <w:rsid w:val="00ED7FEB"/>
    <w:rsid w:val="00EE1424"/>
    <w:rsid w:val="00EE25F3"/>
    <w:rsid w:val="00EF2875"/>
    <w:rsid w:val="00F0296F"/>
    <w:rsid w:val="00F07994"/>
    <w:rsid w:val="00F11200"/>
    <w:rsid w:val="00F20DDF"/>
    <w:rsid w:val="00F26E80"/>
    <w:rsid w:val="00F37140"/>
    <w:rsid w:val="00F40303"/>
    <w:rsid w:val="00F41BEE"/>
    <w:rsid w:val="00F46CA4"/>
    <w:rsid w:val="00F66496"/>
    <w:rsid w:val="00F76C46"/>
    <w:rsid w:val="00F82981"/>
    <w:rsid w:val="00F83F10"/>
    <w:rsid w:val="00F8528B"/>
    <w:rsid w:val="00F85D50"/>
    <w:rsid w:val="00FA3D1E"/>
    <w:rsid w:val="00FA7A8D"/>
    <w:rsid w:val="00FB3C68"/>
    <w:rsid w:val="00FC2565"/>
    <w:rsid w:val="00FC49ED"/>
    <w:rsid w:val="00FD1C94"/>
    <w:rsid w:val="00F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5A2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22"/>
      </w:num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40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6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0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8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astrobites.org/author/sfactor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ui.adsabs.harvard.edu/abs/2023AJ....165..130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smfactor.github.io/" TargetMode="External"/><Relationship Id="rId17" Type="http://schemas.openxmlformats.org/officeDocument/2006/relationships/hyperlink" Target="https://austinrowing.org/meet-our-coaches/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astrobites.org/" TargetMode="External"/><Relationship Id="rId20" Type="http://schemas.openxmlformats.org/officeDocument/2006/relationships/hyperlink" Target="http://smfactor.github.io/publication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mfactor0@gmail.com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aotatx.org/" TargetMode="External"/><Relationship Id="rId23" Type="http://schemas.openxmlformats.org/officeDocument/2006/relationships/hyperlink" Target="https://ui.adsabs.harvard.edu/abs/2017AJ....153..233F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smfactor.github.io/aboutm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strobites.org/author/sfactor/" TargetMode="External"/><Relationship Id="rId22" Type="http://schemas.openxmlformats.org/officeDocument/2006/relationships/hyperlink" Target="https://ui.adsabs.harvard.edu/abs/2022AJ....164..244F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mfactor.github.io/" TargetMode="External"/><Relationship Id="rId1" Type="http://schemas.openxmlformats.org/officeDocument/2006/relationships/hyperlink" Target="mailto:smfactor0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factor/Library/Containers/com.microsoft.Word/Data/Library/Application%20Support/Microsoft/Office/16.0/DTS/Search/%7bE92CEC96-F725-284D-A04A-C31B7912B02F%7dtf029191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59243A3F28EA46B1A082C56EF6C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5A2EF-862A-244D-B075-77BDD8CCDCFD}"/>
      </w:docPartPr>
      <w:docPartBody>
        <w:p w:rsidR="006C5C76" w:rsidRDefault="00000000">
          <w:pPr>
            <w:pStyle w:val="6859243A3F28EA46B1A082C56EF6C0BB"/>
          </w:pPr>
          <w:r>
            <w:t>Experience</w:t>
          </w:r>
        </w:p>
      </w:docPartBody>
    </w:docPart>
    <w:docPart>
      <w:docPartPr>
        <w:name w:val="6D6F985513676A448E903D884B927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F9F4B-2D66-E147-869E-E629DAD75837}"/>
      </w:docPartPr>
      <w:docPartBody>
        <w:p w:rsidR="006C5C76" w:rsidRDefault="00000000">
          <w:pPr>
            <w:pStyle w:val="6D6F985513676A448E903D884B9272A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NT AWESOME 6 FREE SOLID">
    <w:panose1 w:val="02000903000000000000"/>
    <w:charset w:val="00"/>
    <w:family w:val="auto"/>
    <w:notTrueType/>
    <w:pitch w:val="variable"/>
    <w:sig w:usb0="80000003" w:usb1="10000000" w:usb2="00000000" w:usb3="00000000" w:csb0="00000001" w:csb1="00000000"/>
  </w:font>
  <w:font w:name="Font Awesome 6 Free Regular">
    <w:panose1 w:val="02000503000000000000"/>
    <w:charset w:val="00"/>
    <w:family w:val="auto"/>
    <w:notTrueType/>
    <w:pitch w:val="variable"/>
    <w:sig w:usb0="80000003" w:usb1="1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69"/>
    <w:rsid w:val="000868AA"/>
    <w:rsid w:val="000F3EE9"/>
    <w:rsid w:val="001C0636"/>
    <w:rsid w:val="001E1608"/>
    <w:rsid w:val="002479C1"/>
    <w:rsid w:val="00332E59"/>
    <w:rsid w:val="003434CA"/>
    <w:rsid w:val="00407030"/>
    <w:rsid w:val="004B115F"/>
    <w:rsid w:val="004D41E4"/>
    <w:rsid w:val="00525B50"/>
    <w:rsid w:val="0053087A"/>
    <w:rsid w:val="00543B92"/>
    <w:rsid w:val="00596DAB"/>
    <w:rsid w:val="005D2BF2"/>
    <w:rsid w:val="005E0FC9"/>
    <w:rsid w:val="005E6778"/>
    <w:rsid w:val="00601D47"/>
    <w:rsid w:val="00625FC4"/>
    <w:rsid w:val="00645917"/>
    <w:rsid w:val="006C5C76"/>
    <w:rsid w:val="007A1269"/>
    <w:rsid w:val="00962238"/>
    <w:rsid w:val="009C6A75"/>
    <w:rsid w:val="00B0022F"/>
    <w:rsid w:val="00B01648"/>
    <w:rsid w:val="00B4561F"/>
    <w:rsid w:val="00C63281"/>
    <w:rsid w:val="00C67E82"/>
    <w:rsid w:val="00CA05FF"/>
    <w:rsid w:val="00CC3F52"/>
    <w:rsid w:val="00D51CDC"/>
    <w:rsid w:val="00D72CC6"/>
    <w:rsid w:val="00DD0BAB"/>
    <w:rsid w:val="00E4195C"/>
    <w:rsid w:val="00EA1EF0"/>
    <w:rsid w:val="00F46CA4"/>
    <w:rsid w:val="00FF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59243A3F28EA46B1A082C56EF6C0BB">
    <w:name w:val="6859243A3F28EA46B1A082C56EF6C0BB"/>
  </w:style>
  <w:style w:type="paragraph" w:customStyle="1" w:styleId="6D6F985513676A448E903D884B9272AF">
    <w:name w:val="6D6F985513676A448E903D884B9272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{E92CEC96-F725-284D-A04A-C31B7912B02F}tf02919188_win32.dotx</Template>
  <TotalTime>0</TotalTime>
  <Pages>2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2024-05-23T19:44:00Z</dcterms:created>
  <dcterms:modified xsi:type="dcterms:W3CDTF">2024-05-23T20:39:00Z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